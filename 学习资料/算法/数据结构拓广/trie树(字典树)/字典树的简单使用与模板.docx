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A0179" w14:textId="77777777" w:rsidR="00721E89" w:rsidRDefault="00721E89" w:rsidP="00721E89">
      <w:r>
        <w:rPr>
          <w:rFonts w:hint="eastAsia"/>
        </w:rPr>
        <w:t xml:space="preserve">  Trie Tree </w:t>
      </w:r>
      <w:r>
        <w:rPr>
          <w:rFonts w:hint="eastAsia"/>
        </w:rPr>
        <w:t>（字典树）的简单使用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模板。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14:paraId="022738E1" w14:textId="77777777" w:rsidR="00721E89" w:rsidRDefault="00721E89" w:rsidP="00721E89">
      <w:r>
        <w:t>view plaincopy to clipboardprint?</w:t>
      </w:r>
    </w:p>
    <w:p w14:paraId="35BDD2E0" w14:textId="77777777" w:rsidR="00721E89" w:rsidRDefault="00721E89" w:rsidP="00721E89">
      <w:r>
        <w:t xml:space="preserve">/*  </w:t>
      </w:r>
    </w:p>
    <w:p w14:paraId="4E4FABA0" w14:textId="77777777" w:rsidR="00721E89" w:rsidRDefault="00721E89" w:rsidP="00721E89">
      <w:r>
        <w:t xml:space="preserve">  Name: Trie Tree  </w:t>
      </w:r>
    </w:p>
    <w:p w14:paraId="6177F835" w14:textId="77777777" w:rsidR="00721E89" w:rsidRDefault="00721E89" w:rsidP="00721E89">
      <w:r>
        <w:t xml:space="preserve">  Copyright:  </w:t>
      </w:r>
    </w:p>
    <w:p w14:paraId="5279F659" w14:textId="77777777" w:rsidR="00721E89" w:rsidRDefault="00721E89" w:rsidP="00721E89">
      <w:r>
        <w:rPr>
          <w:rFonts w:hint="eastAsia"/>
        </w:rPr>
        <w:t xml:space="preserve">  Author: Green Tsai  //</w:t>
      </w:r>
      <w:r>
        <w:rPr>
          <w:rFonts w:hint="eastAsia"/>
        </w:rPr>
        <w:t>蔡根同学写的。</w:t>
      </w:r>
      <w:r>
        <w:rPr>
          <w:rFonts w:hint="eastAsia"/>
        </w:rPr>
        <w:t xml:space="preserve">  </w:t>
      </w:r>
    </w:p>
    <w:p w14:paraId="2BECA028" w14:textId="77777777" w:rsidR="00721E89" w:rsidRDefault="00721E89" w:rsidP="00721E89">
      <w:r>
        <w:t xml:space="preserve">  Date: 22/03/10 21:56  </w:t>
      </w:r>
    </w:p>
    <w:p w14:paraId="2FC8E09F" w14:textId="77777777" w:rsidR="00721E89" w:rsidRDefault="00721E89" w:rsidP="00721E89">
      <w:r>
        <w:t xml:space="preserve">  Description:  </w:t>
      </w:r>
    </w:p>
    <w:p w14:paraId="485DEF2E" w14:textId="77777777" w:rsidR="00721E89" w:rsidRDefault="00721E89" w:rsidP="00721E89">
      <w:r>
        <w:t xml:space="preserve">*/  </w:t>
      </w:r>
    </w:p>
    <w:p w14:paraId="56AD931F" w14:textId="77777777" w:rsidR="00721E89" w:rsidRDefault="00721E89" w:rsidP="00721E89">
      <w:r>
        <w:t xml:space="preserve">#include &lt;cstdlib&gt;   </w:t>
      </w:r>
    </w:p>
    <w:p w14:paraId="5BF1FD2D" w14:textId="77777777" w:rsidR="00721E89" w:rsidRDefault="00721E89" w:rsidP="00721E89">
      <w:r>
        <w:t xml:space="preserve">#include &lt;iostream&gt;   </w:t>
      </w:r>
    </w:p>
    <w:p w14:paraId="6D8A9D48" w14:textId="77777777" w:rsidR="00721E89" w:rsidRDefault="00721E89" w:rsidP="00721E89">
      <w:r>
        <w:t xml:space="preserve">  </w:t>
      </w:r>
    </w:p>
    <w:p w14:paraId="79C0CF9C" w14:textId="77777777" w:rsidR="00721E89" w:rsidRDefault="00721E89" w:rsidP="00721E89">
      <w:r>
        <w:t xml:space="preserve">using namespace std;   </w:t>
      </w:r>
    </w:p>
    <w:p w14:paraId="74E988A2" w14:textId="77777777" w:rsidR="00721E89" w:rsidRDefault="00721E89" w:rsidP="00721E89">
      <w:r>
        <w:t xml:space="preserve">  </w:t>
      </w:r>
    </w:p>
    <w:p w14:paraId="3E2B9D85" w14:textId="77777777" w:rsidR="00721E89" w:rsidRDefault="00721E89" w:rsidP="00721E89">
      <w:r>
        <w:t xml:space="preserve">const int kind=26;   </w:t>
      </w:r>
    </w:p>
    <w:p w14:paraId="2A46DC19" w14:textId="77777777" w:rsidR="00721E89" w:rsidRDefault="00721E89" w:rsidP="00721E89">
      <w:r>
        <w:t xml:space="preserve">struct node   </w:t>
      </w:r>
    </w:p>
    <w:p w14:paraId="7B766A51" w14:textId="77777777" w:rsidR="00721E89" w:rsidRDefault="00721E89" w:rsidP="00721E89">
      <w:r>
        <w:t xml:space="preserve">{   </w:t>
      </w:r>
    </w:p>
    <w:p w14:paraId="08D9B152" w14:textId="77777777" w:rsidR="00721E89" w:rsidRDefault="00721E89" w:rsidP="00721E89">
      <w:r>
        <w:rPr>
          <w:rFonts w:hint="eastAsia"/>
        </w:rPr>
        <w:t xml:space="preserve">    int count;      // </w:t>
      </w:r>
      <w:r>
        <w:rPr>
          <w:rFonts w:hint="eastAsia"/>
        </w:rPr>
        <w:t>记录字典中出现的次数</w:t>
      </w:r>
      <w:r>
        <w:rPr>
          <w:rFonts w:hint="eastAsia"/>
        </w:rPr>
        <w:t xml:space="preserve">   </w:t>
      </w:r>
    </w:p>
    <w:p w14:paraId="22744F10" w14:textId="77777777" w:rsidR="00721E89" w:rsidRDefault="00721E89" w:rsidP="00721E89">
      <w:r>
        <w:t xml:space="preserve">  </w:t>
      </w:r>
    </w:p>
    <w:p w14:paraId="6309DC19" w14:textId="77777777" w:rsidR="00721E89" w:rsidRDefault="00721E89" w:rsidP="00721E89">
      <w:r>
        <w:t xml:space="preserve">    node *next[kind];   </w:t>
      </w:r>
    </w:p>
    <w:p w14:paraId="0C4D8945" w14:textId="77777777" w:rsidR="00721E89" w:rsidRDefault="00721E89" w:rsidP="00721E89">
      <w:r>
        <w:t xml:space="preserve">    node()   </w:t>
      </w:r>
    </w:p>
    <w:p w14:paraId="1597DBE9" w14:textId="77777777" w:rsidR="00721E89" w:rsidRDefault="00721E89" w:rsidP="00721E89">
      <w:r>
        <w:t xml:space="preserve">    {   </w:t>
      </w:r>
    </w:p>
    <w:p w14:paraId="7DDC23D3" w14:textId="77777777" w:rsidR="00721E89" w:rsidRDefault="00721E89" w:rsidP="00721E89">
      <w:r>
        <w:rPr>
          <w:rFonts w:hint="eastAsia"/>
        </w:rPr>
        <w:t xml:space="preserve">        count=0;    // </w:t>
      </w:r>
      <w:r>
        <w:rPr>
          <w:rFonts w:hint="eastAsia"/>
        </w:rPr>
        <w:t>创建结点即代表该单词出现一次</w:t>
      </w:r>
      <w:r>
        <w:rPr>
          <w:rFonts w:hint="eastAsia"/>
        </w:rPr>
        <w:t xml:space="preserve">   </w:t>
      </w:r>
    </w:p>
    <w:p w14:paraId="01575FF9" w14:textId="77777777" w:rsidR="00721E89" w:rsidRDefault="00721E89" w:rsidP="00721E89">
      <w:r>
        <w:t xml:space="preserve">        for(int i=0;i&lt;kind;i++)   </w:t>
      </w:r>
    </w:p>
    <w:p w14:paraId="100992C6" w14:textId="77777777" w:rsidR="00721E89" w:rsidRDefault="00721E89" w:rsidP="00721E89">
      <w:r>
        <w:t xml:space="preserve">        {   </w:t>
      </w:r>
    </w:p>
    <w:p w14:paraId="5A507C10" w14:textId="77777777" w:rsidR="00721E89" w:rsidRDefault="00721E89" w:rsidP="00721E89">
      <w:r>
        <w:rPr>
          <w:rFonts w:hint="eastAsia"/>
        </w:rPr>
        <w:t xml:space="preserve">            next[i]=NULL;   // </w:t>
      </w:r>
      <w:r>
        <w:rPr>
          <w:rFonts w:hint="eastAsia"/>
        </w:rPr>
        <w:t>指针初始化为空</w:t>
      </w:r>
      <w:r>
        <w:rPr>
          <w:rFonts w:hint="eastAsia"/>
        </w:rPr>
        <w:t xml:space="preserve">   </w:t>
      </w:r>
    </w:p>
    <w:p w14:paraId="5CB457C0" w14:textId="77777777" w:rsidR="00721E89" w:rsidRDefault="00721E89" w:rsidP="00721E89">
      <w:r>
        <w:t xml:space="preserve">        }   </w:t>
      </w:r>
    </w:p>
    <w:p w14:paraId="0D97527F" w14:textId="77777777" w:rsidR="00721E89" w:rsidRDefault="00721E89" w:rsidP="00721E89">
      <w:r>
        <w:t xml:space="preserve">    }   </w:t>
      </w:r>
    </w:p>
    <w:p w14:paraId="01447B47" w14:textId="77777777" w:rsidR="00721E89" w:rsidRDefault="00721E89" w:rsidP="00721E89">
      <w:r>
        <w:t xml:space="preserve">};   </w:t>
      </w:r>
    </w:p>
    <w:p w14:paraId="3B39FB8E" w14:textId="77777777" w:rsidR="00721E89" w:rsidRDefault="00721E89" w:rsidP="00721E89">
      <w:r>
        <w:t xml:space="preserve">typedef node trietree;   </w:t>
      </w:r>
    </w:p>
    <w:p w14:paraId="3A74493C" w14:textId="77777777" w:rsidR="00721E89" w:rsidRDefault="00721E89" w:rsidP="00721E89">
      <w:r>
        <w:t xml:space="preserve">  </w:t>
      </w:r>
    </w:p>
    <w:p w14:paraId="1A2A4F27" w14:textId="77777777" w:rsidR="00721E89" w:rsidRDefault="00721E89" w:rsidP="00721E89">
      <w:r>
        <w:t xml:space="preserve">void insert(trietree *root,char *word)   </w:t>
      </w:r>
    </w:p>
    <w:p w14:paraId="642B422A" w14:textId="77777777" w:rsidR="00721E89" w:rsidRDefault="00721E89" w:rsidP="00721E89">
      <w:r>
        <w:t xml:space="preserve">{   </w:t>
      </w:r>
    </w:p>
    <w:p w14:paraId="6A962B88" w14:textId="77777777" w:rsidR="00721E89" w:rsidRDefault="00721E89" w:rsidP="00721E89">
      <w:r>
        <w:t xml:space="preserve">    node *local=root;   </w:t>
      </w:r>
    </w:p>
    <w:p w14:paraId="1E10FE4A" w14:textId="77777777" w:rsidR="00721E89" w:rsidRDefault="00721E89" w:rsidP="00721E89">
      <w:r>
        <w:t xml:space="preserve">    if(local==NULL)   </w:t>
      </w:r>
    </w:p>
    <w:p w14:paraId="0CF8165B" w14:textId="77777777" w:rsidR="00721E89" w:rsidRDefault="00721E89" w:rsidP="00721E89">
      <w:r>
        <w:t xml:space="preserve">    {   </w:t>
      </w:r>
    </w:p>
    <w:p w14:paraId="247E60C0" w14:textId="77777777" w:rsidR="00721E89" w:rsidRDefault="00721E89" w:rsidP="00721E89">
      <w:r>
        <w:t xml:space="preserve">        local=new trietree();   </w:t>
      </w:r>
    </w:p>
    <w:p w14:paraId="1F52685D" w14:textId="77777777" w:rsidR="00721E89" w:rsidRDefault="00721E89" w:rsidP="00721E89">
      <w:r>
        <w:t xml:space="preserve">        root=local;   </w:t>
      </w:r>
    </w:p>
    <w:p w14:paraId="377A7D9F" w14:textId="77777777" w:rsidR="00721E89" w:rsidRDefault="00721E89" w:rsidP="00721E89">
      <w:r>
        <w:t xml:space="preserve">    }   </w:t>
      </w:r>
    </w:p>
    <w:p w14:paraId="7131FB53" w14:textId="77777777" w:rsidR="00721E89" w:rsidRDefault="00721E89" w:rsidP="00721E89">
      <w:r>
        <w:t xml:space="preserve">  </w:t>
      </w:r>
    </w:p>
    <w:p w14:paraId="258392B2" w14:textId="77777777" w:rsidR="00721E89" w:rsidRDefault="00721E89" w:rsidP="00721E89">
      <w:r>
        <w:t xml:space="preserve">    int i=0;        // counter   </w:t>
      </w:r>
    </w:p>
    <w:p w14:paraId="439F6D96" w14:textId="77777777" w:rsidR="00721E89" w:rsidRDefault="00721E89" w:rsidP="00721E89">
      <w:r>
        <w:t xml:space="preserve">    int branch;   </w:t>
      </w:r>
    </w:p>
    <w:p w14:paraId="563BF2CD" w14:textId="77777777" w:rsidR="00721E89" w:rsidRDefault="00721E89" w:rsidP="00721E89">
      <w:r>
        <w:t xml:space="preserve">    while(word[i]!='\0')   </w:t>
      </w:r>
    </w:p>
    <w:p w14:paraId="54DE7E1C" w14:textId="77777777" w:rsidR="00721E89" w:rsidRDefault="00721E89" w:rsidP="00721E89">
      <w:r>
        <w:t xml:space="preserve">    {   </w:t>
      </w:r>
    </w:p>
    <w:p w14:paraId="7698D7A1" w14:textId="77777777" w:rsidR="00721E89" w:rsidRDefault="00721E89" w:rsidP="00721E89">
      <w:r>
        <w:lastRenderedPageBreak/>
        <w:t xml:space="preserve">        branch=word[i]-'a';   </w:t>
      </w:r>
    </w:p>
    <w:p w14:paraId="60952510" w14:textId="77777777" w:rsidR="00721E89" w:rsidRDefault="00721E89" w:rsidP="00721E89">
      <w:r>
        <w:t xml:space="preserve">        if(local-&gt;next[branch]!=NULL)   </w:t>
      </w:r>
    </w:p>
    <w:p w14:paraId="54BBAE1A" w14:textId="77777777" w:rsidR="00721E89" w:rsidRDefault="00721E89" w:rsidP="00721E89">
      <w:r>
        <w:t xml:space="preserve">        {   </w:t>
      </w:r>
    </w:p>
    <w:p w14:paraId="3F130CBD" w14:textId="77777777" w:rsidR="00721E89" w:rsidRDefault="00721E89" w:rsidP="00721E89">
      <w:r>
        <w:t xml:space="preserve">            //local-&gt;next[branch]-&gt;count++;  // here for solution 2   </w:t>
      </w:r>
    </w:p>
    <w:p w14:paraId="58DC7AB6" w14:textId="77777777" w:rsidR="00721E89" w:rsidRDefault="00721E89" w:rsidP="00721E89">
      <w:r>
        <w:t xml:space="preserve">        }   </w:t>
      </w:r>
    </w:p>
    <w:p w14:paraId="1D5C7FF8" w14:textId="77777777" w:rsidR="00721E89" w:rsidRDefault="00721E89" w:rsidP="00721E89">
      <w:r>
        <w:t xml:space="preserve">        else  </w:t>
      </w:r>
    </w:p>
    <w:p w14:paraId="00A61D7F" w14:textId="77777777" w:rsidR="00721E89" w:rsidRDefault="00721E89" w:rsidP="00721E89">
      <w:r>
        <w:t xml:space="preserve">        {   </w:t>
      </w:r>
    </w:p>
    <w:p w14:paraId="7FC640CA" w14:textId="77777777" w:rsidR="00721E89" w:rsidRDefault="00721E89" w:rsidP="00721E89">
      <w:r>
        <w:t xml:space="preserve">            local-&gt;next[branch]=new trietree();   </w:t>
      </w:r>
    </w:p>
    <w:p w14:paraId="73B0734D" w14:textId="77777777" w:rsidR="00721E89" w:rsidRDefault="00721E89" w:rsidP="00721E89">
      <w:r>
        <w:t xml:space="preserve">        }   </w:t>
      </w:r>
    </w:p>
    <w:p w14:paraId="5344482F" w14:textId="77777777" w:rsidR="00721E89" w:rsidRDefault="00721E89" w:rsidP="00721E89">
      <w:r>
        <w:t xml:space="preserve">        i++;   </w:t>
      </w:r>
    </w:p>
    <w:p w14:paraId="7D920C9C" w14:textId="77777777" w:rsidR="00721E89" w:rsidRDefault="00721E89" w:rsidP="00721E89">
      <w:r>
        <w:t xml:space="preserve">        local=local-&gt;next[branch];   </w:t>
      </w:r>
    </w:p>
    <w:p w14:paraId="66FABF32" w14:textId="77777777" w:rsidR="00721E89" w:rsidRDefault="00721E89" w:rsidP="00721E89">
      <w:r>
        <w:t xml:space="preserve">    }   </w:t>
      </w:r>
    </w:p>
    <w:p w14:paraId="3C85CB0A" w14:textId="77777777" w:rsidR="00721E89" w:rsidRDefault="00721E89" w:rsidP="00721E89">
      <w:r>
        <w:t xml:space="preserve">    local-&gt;count++; // here for solution 1   </w:t>
      </w:r>
    </w:p>
    <w:p w14:paraId="73CB0B5B" w14:textId="77777777" w:rsidR="00721E89" w:rsidRDefault="00721E89" w:rsidP="00721E89">
      <w:r>
        <w:t xml:space="preserve">}   </w:t>
      </w:r>
    </w:p>
    <w:p w14:paraId="4F7FA243" w14:textId="77777777" w:rsidR="00721E89" w:rsidRDefault="00721E89" w:rsidP="00721E89">
      <w:r>
        <w:t xml:space="preserve">  </w:t>
      </w:r>
    </w:p>
    <w:p w14:paraId="6E80B616" w14:textId="77777777" w:rsidR="00721E89" w:rsidRDefault="00721E89" w:rsidP="00721E89">
      <w:r>
        <w:t xml:space="preserve">int search(trietree *root,char *word)   </w:t>
      </w:r>
    </w:p>
    <w:p w14:paraId="5AD64A59" w14:textId="77777777" w:rsidR="00721E89" w:rsidRDefault="00721E89" w:rsidP="00721E89">
      <w:r>
        <w:t xml:space="preserve">{   </w:t>
      </w:r>
    </w:p>
    <w:p w14:paraId="69EF28CC" w14:textId="77777777" w:rsidR="00721E89" w:rsidRDefault="00721E89" w:rsidP="00721E89">
      <w:r>
        <w:t xml:space="preserve">    node *local=root;   </w:t>
      </w:r>
    </w:p>
    <w:p w14:paraId="16FD0C9A" w14:textId="77777777" w:rsidR="00721E89" w:rsidRDefault="00721E89" w:rsidP="00721E89">
      <w:r>
        <w:t xml:space="preserve">    if(local==NULL)   </w:t>
      </w:r>
    </w:p>
    <w:p w14:paraId="04D93868" w14:textId="77777777" w:rsidR="00721E89" w:rsidRDefault="00721E89" w:rsidP="00721E89">
      <w:r>
        <w:t xml:space="preserve">    {   </w:t>
      </w:r>
    </w:p>
    <w:p w14:paraId="1C5593B3" w14:textId="77777777" w:rsidR="00721E89" w:rsidRDefault="00721E89" w:rsidP="00721E89">
      <w:r>
        <w:t xml:space="preserve">        return 0;   </w:t>
      </w:r>
    </w:p>
    <w:p w14:paraId="1A0FEA0F" w14:textId="77777777" w:rsidR="00721E89" w:rsidRDefault="00721E89" w:rsidP="00721E89">
      <w:r>
        <w:t xml:space="preserve">    }   </w:t>
      </w:r>
    </w:p>
    <w:p w14:paraId="6F93057B" w14:textId="77777777" w:rsidR="00721E89" w:rsidRDefault="00721E89" w:rsidP="00721E89">
      <w:r>
        <w:t xml:space="preserve">  </w:t>
      </w:r>
    </w:p>
    <w:p w14:paraId="76463D2F" w14:textId="77777777" w:rsidR="00721E89" w:rsidRDefault="00721E89" w:rsidP="00721E89">
      <w:r>
        <w:t xml:space="preserve">    int i=0;   </w:t>
      </w:r>
    </w:p>
    <w:p w14:paraId="7FA63DDD" w14:textId="77777777" w:rsidR="00721E89" w:rsidRDefault="00721E89" w:rsidP="00721E89">
      <w:r>
        <w:t xml:space="preserve">    int branch;   </w:t>
      </w:r>
    </w:p>
    <w:p w14:paraId="27A048FD" w14:textId="77777777" w:rsidR="00721E89" w:rsidRDefault="00721E89" w:rsidP="00721E89">
      <w:r>
        <w:t xml:space="preserve">    int ans;   </w:t>
      </w:r>
    </w:p>
    <w:p w14:paraId="4B1CD592" w14:textId="77777777" w:rsidR="00721E89" w:rsidRDefault="00721E89" w:rsidP="00721E89">
      <w:r>
        <w:t xml:space="preserve">    while(word[i]!='\0')   </w:t>
      </w:r>
    </w:p>
    <w:p w14:paraId="2C3A1CB4" w14:textId="77777777" w:rsidR="00721E89" w:rsidRDefault="00721E89" w:rsidP="00721E89">
      <w:r>
        <w:t xml:space="preserve">    {   </w:t>
      </w:r>
    </w:p>
    <w:p w14:paraId="4C6BF6FD" w14:textId="77777777" w:rsidR="00721E89" w:rsidRDefault="00721E89" w:rsidP="00721E89">
      <w:r>
        <w:t xml:space="preserve">        branch=word[i]-'a';   </w:t>
      </w:r>
    </w:p>
    <w:p w14:paraId="64EF1A54" w14:textId="77777777" w:rsidR="00721E89" w:rsidRDefault="00721E89" w:rsidP="00721E89">
      <w:r>
        <w:t xml:space="preserve">        if(local-&gt;next[branch]==NULL)   </w:t>
      </w:r>
    </w:p>
    <w:p w14:paraId="43D2013A" w14:textId="77777777" w:rsidR="00721E89" w:rsidRDefault="00721E89" w:rsidP="00721E89">
      <w:r>
        <w:t xml:space="preserve">        {   </w:t>
      </w:r>
    </w:p>
    <w:p w14:paraId="6A85D972" w14:textId="77777777" w:rsidR="00721E89" w:rsidRDefault="00721E89" w:rsidP="00721E89">
      <w:r>
        <w:t xml:space="preserve">            return 0;   </w:t>
      </w:r>
    </w:p>
    <w:p w14:paraId="2BF3E047" w14:textId="77777777" w:rsidR="00721E89" w:rsidRDefault="00721E89" w:rsidP="00721E89">
      <w:r>
        <w:t xml:space="preserve">        }   </w:t>
      </w:r>
    </w:p>
    <w:p w14:paraId="45EFD2EB" w14:textId="77777777" w:rsidR="00721E89" w:rsidRDefault="00721E89" w:rsidP="00721E89">
      <w:r>
        <w:t xml:space="preserve">        i++;   </w:t>
      </w:r>
    </w:p>
    <w:p w14:paraId="1C7B5405" w14:textId="77777777" w:rsidR="00721E89" w:rsidRDefault="00721E89" w:rsidP="00721E89">
      <w:r>
        <w:t xml:space="preserve">        local=local-&gt;next[branch];   </w:t>
      </w:r>
    </w:p>
    <w:p w14:paraId="425304B4" w14:textId="77777777" w:rsidR="00721E89" w:rsidRDefault="00721E89" w:rsidP="00721E89">
      <w:r>
        <w:t xml:space="preserve">        ans=local-&gt;count;   </w:t>
      </w:r>
    </w:p>
    <w:p w14:paraId="05E852C6" w14:textId="77777777" w:rsidR="00721E89" w:rsidRDefault="00721E89" w:rsidP="00721E89">
      <w:r>
        <w:t xml:space="preserve">    }   </w:t>
      </w:r>
    </w:p>
    <w:p w14:paraId="3CBC2031" w14:textId="77777777" w:rsidR="00721E89" w:rsidRDefault="00721E89" w:rsidP="00721E89">
      <w:r>
        <w:t xml:space="preserve">  </w:t>
      </w:r>
    </w:p>
    <w:p w14:paraId="182BBC5D" w14:textId="77777777" w:rsidR="00721E89" w:rsidRDefault="00721E89" w:rsidP="00721E89">
      <w:r>
        <w:t xml:space="preserve">//  for(i=0;i&lt;kind;i++)   // here for solution 2   </w:t>
      </w:r>
    </w:p>
    <w:p w14:paraId="60E5F6FA" w14:textId="77777777" w:rsidR="00721E89" w:rsidRDefault="00721E89" w:rsidP="00721E89">
      <w:r>
        <w:t xml:space="preserve">//  {   </w:t>
      </w:r>
    </w:p>
    <w:p w14:paraId="7140C1B0" w14:textId="77777777" w:rsidR="00721E89" w:rsidRDefault="00721E89" w:rsidP="00721E89">
      <w:r>
        <w:t xml:space="preserve">//      if(local-&gt;next[i]!=NULL)   </w:t>
      </w:r>
    </w:p>
    <w:p w14:paraId="5C537A37" w14:textId="77777777" w:rsidR="00721E89" w:rsidRDefault="00721E89" w:rsidP="00721E89">
      <w:r>
        <w:t xml:space="preserve">//      {   </w:t>
      </w:r>
    </w:p>
    <w:p w14:paraId="098484CC" w14:textId="77777777" w:rsidR="00721E89" w:rsidRDefault="00721E89" w:rsidP="00721E89">
      <w:r>
        <w:t xml:space="preserve">//          ans-=local-&gt;next[i]-&gt;count;   </w:t>
      </w:r>
    </w:p>
    <w:p w14:paraId="3BE74067" w14:textId="77777777" w:rsidR="00721E89" w:rsidRDefault="00721E89" w:rsidP="00721E89">
      <w:r>
        <w:t xml:space="preserve">//      }   </w:t>
      </w:r>
    </w:p>
    <w:p w14:paraId="319E9566" w14:textId="77777777" w:rsidR="00721E89" w:rsidRDefault="00721E89" w:rsidP="00721E89">
      <w:r>
        <w:lastRenderedPageBreak/>
        <w:t xml:space="preserve">//  }   </w:t>
      </w:r>
    </w:p>
    <w:p w14:paraId="2BD625B3" w14:textId="77777777" w:rsidR="00721E89" w:rsidRDefault="00721E89" w:rsidP="00721E89">
      <w:r>
        <w:t xml:space="preserve">    return ans;   </w:t>
      </w:r>
    </w:p>
    <w:p w14:paraId="51710DFB" w14:textId="77777777" w:rsidR="00721E89" w:rsidRDefault="00721E89" w:rsidP="00721E89">
      <w:r>
        <w:t xml:space="preserve">}   </w:t>
      </w:r>
    </w:p>
    <w:p w14:paraId="79323ABC" w14:textId="77777777" w:rsidR="00721E89" w:rsidRDefault="00721E89" w:rsidP="00721E89">
      <w:r>
        <w:t xml:space="preserve">  </w:t>
      </w:r>
    </w:p>
    <w:p w14:paraId="1704355C" w14:textId="77777777" w:rsidR="00721E89" w:rsidRDefault="00721E89" w:rsidP="00721E89">
      <w:r>
        <w:t xml:space="preserve">int main()   </w:t>
      </w:r>
    </w:p>
    <w:p w14:paraId="177FD607" w14:textId="77777777" w:rsidR="00721E89" w:rsidRDefault="00721E89" w:rsidP="00721E89">
      <w:r>
        <w:t xml:space="preserve">{   </w:t>
      </w:r>
    </w:p>
    <w:p w14:paraId="1E428896" w14:textId="77777777" w:rsidR="00721E89" w:rsidRDefault="00721E89" w:rsidP="00721E89">
      <w:r>
        <w:t xml:space="preserve">    char str[30];   </w:t>
      </w:r>
    </w:p>
    <w:p w14:paraId="797EA540" w14:textId="77777777" w:rsidR="00721E89" w:rsidRDefault="00721E89" w:rsidP="00721E89">
      <w:r>
        <w:t xml:space="preserve">    trietree *root=new trietree();   </w:t>
      </w:r>
    </w:p>
    <w:p w14:paraId="0A968263" w14:textId="77777777" w:rsidR="00721E89" w:rsidRDefault="00721E89" w:rsidP="00721E89">
      <w:r>
        <w:t xml:space="preserve">  </w:t>
      </w:r>
    </w:p>
    <w:p w14:paraId="4B14C64A" w14:textId="77777777" w:rsidR="00721E89" w:rsidRDefault="00721E89" w:rsidP="00721E89">
      <w:r>
        <w:t xml:space="preserve">    cout&lt;&lt;"Please input the words:\n";   </w:t>
      </w:r>
    </w:p>
    <w:p w14:paraId="7707D2CE" w14:textId="77777777" w:rsidR="00721E89" w:rsidRDefault="00721E89" w:rsidP="00721E89">
      <w:r>
        <w:t xml:space="preserve">    while(gets(str) &amp;&amp; strcmp(str,""))   </w:t>
      </w:r>
    </w:p>
    <w:p w14:paraId="022F2572" w14:textId="77777777" w:rsidR="00721E89" w:rsidRDefault="00721E89" w:rsidP="00721E89">
      <w:r>
        <w:t xml:space="preserve">    {   </w:t>
      </w:r>
    </w:p>
    <w:p w14:paraId="65BC3C96" w14:textId="77777777" w:rsidR="00721E89" w:rsidRDefault="00721E89" w:rsidP="00721E89">
      <w:r>
        <w:t xml:space="preserve">        insert(root,str);   </w:t>
      </w:r>
    </w:p>
    <w:p w14:paraId="016D2CDA" w14:textId="77777777" w:rsidR="00721E89" w:rsidRDefault="00721E89" w:rsidP="00721E89">
      <w:r>
        <w:t xml:space="preserve">    }   </w:t>
      </w:r>
    </w:p>
    <w:p w14:paraId="545E4FF5" w14:textId="77777777" w:rsidR="00721E89" w:rsidRDefault="00721E89" w:rsidP="00721E89">
      <w:r>
        <w:t xml:space="preserve">  </w:t>
      </w:r>
    </w:p>
    <w:p w14:paraId="412E3CA7" w14:textId="77777777" w:rsidR="00721E89" w:rsidRDefault="00721E89" w:rsidP="00721E89">
      <w:r>
        <w:t xml:space="preserve">    cout&lt;&lt;"Please input the word you need to search:\n";   </w:t>
      </w:r>
    </w:p>
    <w:p w14:paraId="25D99F06" w14:textId="77777777" w:rsidR="00721E89" w:rsidRDefault="00721E89" w:rsidP="00721E89">
      <w:r>
        <w:t xml:space="preserve">    cin&gt;&gt;str;   </w:t>
      </w:r>
    </w:p>
    <w:p w14:paraId="28B6602E" w14:textId="77777777" w:rsidR="00721E89" w:rsidRDefault="00721E89" w:rsidP="00721E89">
      <w:r>
        <w:t xml:space="preserve">    cout&lt;&lt;search(root,str)&lt;&lt;endl;   </w:t>
      </w:r>
    </w:p>
    <w:p w14:paraId="7794849F" w14:textId="77777777" w:rsidR="00721E89" w:rsidRDefault="00721E89" w:rsidP="00721E89">
      <w:r>
        <w:t xml:space="preserve">  </w:t>
      </w:r>
    </w:p>
    <w:p w14:paraId="17B0C5A5" w14:textId="77777777" w:rsidR="00721E89" w:rsidRDefault="00721E89" w:rsidP="00721E89">
      <w:r>
        <w:t xml:space="preserve">    system("PAUSE");   </w:t>
      </w:r>
    </w:p>
    <w:p w14:paraId="739B0469" w14:textId="77777777" w:rsidR="00721E89" w:rsidRDefault="00721E89" w:rsidP="00721E89">
      <w:r>
        <w:t xml:space="preserve">    return 0;   </w:t>
      </w:r>
    </w:p>
    <w:p w14:paraId="1D051633" w14:textId="77777777" w:rsidR="00721E89" w:rsidRDefault="00721E89" w:rsidP="00721E89">
      <w:r>
        <w:t xml:space="preserve">}   </w:t>
      </w:r>
    </w:p>
    <w:p w14:paraId="67316523" w14:textId="77777777" w:rsidR="00721E89" w:rsidRDefault="00721E89" w:rsidP="00721E89">
      <w:r>
        <w:t xml:space="preserve">  </w:t>
      </w:r>
    </w:p>
    <w:p w14:paraId="6D01DBE9" w14:textId="77777777" w:rsidR="00721E89" w:rsidRDefault="00721E89" w:rsidP="00721E89">
      <w:r>
        <w:t xml:space="preserve">  </w:t>
      </w:r>
    </w:p>
    <w:p w14:paraId="7B5E5E92" w14:textId="77777777" w:rsidR="00721E89" w:rsidRDefault="00721E89" w:rsidP="00721E89">
      <w:r>
        <w:t xml:space="preserve">  </w:t>
      </w:r>
    </w:p>
    <w:p w14:paraId="6E5EFAA7" w14:textId="77777777" w:rsidR="00721E89" w:rsidRDefault="00721E89" w:rsidP="00721E89">
      <w:r>
        <w:t xml:space="preserve">  </w:t>
      </w:r>
    </w:p>
    <w:p w14:paraId="4CC2BCFF" w14:textId="77777777" w:rsidR="00721E89" w:rsidRDefault="00721E89" w:rsidP="00721E89">
      <w:r>
        <w:t xml:space="preserve">  </w:t>
      </w:r>
    </w:p>
    <w:p w14:paraId="65D964DE" w14:textId="77777777" w:rsidR="00721E89" w:rsidRDefault="00721E89" w:rsidP="00721E89">
      <w:r>
        <w:t xml:space="preserve">  </w:t>
      </w:r>
    </w:p>
    <w:p w14:paraId="5FFF7782" w14:textId="77777777" w:rsidR="00721E89" w:rsidRDefault="00721E89" w:rsidP="00721E89">
      <w:r>
        <w:rPr>
          <w:rFonts w:hint="eastAsia"/>
        </w:rPr>
        <w:t>// Trie Tree</w:t>
      </w:r>
      <w:r>
        <w:rPr>
          <w:rFonts w:hint="eastAsia"/>
        </w:rPr>
        <w:t>模板。</w:t>
      </w:r>
      <w:r>
        <w:rPr>
          <w:rFonts w:hint="eastAsia"/>
        </w:rPr>
        <w:t xml:space="preserve">   </w:t>
      </w:r>
    </w:p>
    <w:p w14:paraId="66988E6A" w14:textId="77777777" w:rsidR="00721E89" w:rsidRDefault="00721E89" w:rsidP="00721E89">
      <w:r>
        <w:t xml:space="preserve">  </w:t>
      </w:r>
    </w:p>
    <w:p w14:paraId="059C70B2" w14:textId="77777777" w:rsidR="00721E89" w:rsidRDefault="00721E89" w:rsidP="00721E89">
      <w:r>
        <w:t xml:space="preserve">//   </w:t>
      </w:r>
    </w:p>
    <w:p w14:paraId="5D9C1DA0" w14:textId="77777777" w:rsidR="00721E89" w:rsidRDefault="00721E89" w:rsidP="00721E89">
      <w:r>
        <w:t xml:space="preserve">//   </w:t>
      </w:r>
    </w:p>
    <w:p w14:paraId="49296F79" w14:textId="77777777" w:rsidR="00721E89" w:rsidRDefault="00721E89" w:rsidP="00721E89">
      <w:r>
        <w:rPr>
          <w:rFonts w:hint="eastAsia"/>
        </w:rPr>
        <w:t>////Name: Trie</w:t>
      </w:r>
      <w:r>
        <w:rPr>
          <w:rFonts w:hint="eastAsia"/>
        </w:rPr>
        <w:t>树的基本实现</w:t>
      </w:r>
      <w:r>
        <w:rPr>
          <w:rFonts w:hint="eastAsia"/>
        </w:rPr>
        <w:t xml:space="preserve">   </w:t>
      </w:r>
    </w:p>
    <w:p w14:paraId="55A64175" w14:textId="77777777" w:rsidR="00721E89" w:rsidRDefault="00721E89" w:rsidP="00721E89">
      <w:r>
        <w:t xml:space="preserve">////Author: MaiK   </w:t>
      </w:r>
    </w:p>
    <w:p w14:paraId="662A10CD" w14:textId="77777777" w:rsidR="00721E89" w:rsidRDefault="00721E89" w:rsidP="00721E89">
      <w:r>
        <w:rPr>
          <w:rFonts w:hint="eastAsia"/>
        </w:rPr>
        <w:t>////Description: Trie</w:t>
      </w:r>
      <w:r>
        <w:rPr>
          <w:rFonts w:hint="eastAsia"/>
        </w:rPr>
        <w:t>树的基本实现</w:t>
      </w:r>
      <w:r>
        <w:rPr>
          <w:rFonts w:hint="eastAsia"/>
        </w:rPr>
        <w:t xml:space="preserve"> ,</w:t>
      </w:r>
      <w:r>
        <w:rPr>
          <w:rFonts w:hint="eastAsia"/>
        </w:rPr>
        <w:t>包括查找</w:t>
      </w:r>
      <w:r>
        <w:rPr>
          <w:rFonts w:hint="eastAsia"/>
        </w:rPr>
        <w:t xml:space="preserve"> </w:t>
      </w:r>
      <w:r>
        <w:rPr>
          <w:rFonts w:hint="eastAsia"/>
        </w:rPr>
        <w:t>插入和删除操作</w:t>
      </w:r>
      <w:r>
        <w:rPr>
          <w:rFonts w:hint="eastAsia"/>
        </w:rPr>
        <w:t xml:space="preserve">*/   </w:t>
      </w:r>
    </w:p>
    <w:p w14:paraId="76D36681" w14:textId="77777777" w:rsidR="00721E89" w:rsidRDefault="00721E89" w:rsidP="00721E89">
      <w:r>
        <w:t xml:space="preserve">//#include&lt;algorithm&gt;   </w:t>
      </w:r>
    </w:p>
    <w:p w14:paraId="2710617E" w14:textId="77777777" w:rsidR="00721E89" w:rsidRDefault="00721E89" w:rsidP="00721E89">
      <w:r>
        <w:t xml:space="preserve">//#include&lt;iostream&gt;   </w:t>
      </w:r>
    </w:p>
    <w:p w14:paraId="3A78F790" w14:textId="77777777" w:rsidR="00721E89" w:rsidRDefault="00721E89" w:rsidP="00721E89">
      <w:r>
        <w:t xml:space="preserve">//using namespace std;   </w:t>
      </w:r>
    </w:p>
    <w:p w14:paraId="4DBE3284" w14:textId="77777777" w:rsidR="00721E89" w:rsidRDefault="00721E89" w:rsidP="00721E89">
      <w:r>
        <w:t xml:space="preserve">//   </w:t>
      </w:r>
    </w:p>
    <w:p w14:paraId="14A4DEAD" w14:textId="77777777" w:rsidR="00721E89" w:rsidRDefault="00721E89" w:rsidP="00721E89">
      <w:r>
        <w:t xml:space="preserve">//const int sonnum=26,base='a';   </w:t>
      </w:r>
    </w:p>
    <w:p w14:paraId="13FF5BD5" w14:textId="77777777" w:rsidR="00721E89" w:rsidRDefault="00721E89" w:rsidP="00721E89">
      <w:r>
        <w:t xml:space="preserve">//struct Trie   </w:t>
      </w:r>
    </w:p>
    <w:p w14:paraId="4672AAB5" w14:textId="77777777" w:rsidR="00721E89" w:rsidRDefault="00721E89" w:rsidP="00721E89">
      <w:r>
        <w:t xml:space="preserve">//{   </w:t>
      </w:r>
    </w:p>
    <w:p w14:paraId="380BC1AA" w14:textId="77777777" w:rsidR="00721E89" w:rsidRDefault="00721E89" w:rsidP="00721E89">
      <w:r>
        <w:t xml:space="preserve">//    int num;//to remember how many word can reach here,that is to say,prefix   </w:t>
      </w:r>
    </w:p>
    <w:p w14:paraId="36115D6B" w14:textId="77777777" w:rsidR="00721E89" w:rsidRDefault="00721E89" w:rsidP="00721E89">
      <w:r>
        <w:t xml:space="preserve">//    bool terminal;//If terminal==true ,the current point has no following point   </w:t>
      </w:r>
    </w:p>
    <w:p w14:paraId="5339905C" w14:textId="77777777" w:rsidR="00721E89" w:rsidRDefault="00721E89" w:rsidP="00721E89">
      <w:r>
        <w:lastRenderedPageBreak/>
        <w:t xml:space="preserve">//    struct Trie *son[sonnum];//the following point   </w:t>
      </w:r>
    </w:p>
    <w:p w14:paraId="626405FE" w14:textId="77777777" w:rsidR="00721E89" w:rsidRDefault="00721E89" w:rsidP="00721E89">
      <w:r>
        <w:t xml:space="preserve">//};   </w:t>
      </w:r>
    </w:p>
    <w:p w14:paraId="3246C2AE" w14:textId="77777777" w:rsidR="00721E89" w:rsidRDefault="00721E89" w:rsidP="00721E89">
      <w:r>
        <w:t xml:space="preserve">//Trie *NewTrie()// create a new node   </w:t>
      </w:r>
    </w:p>
    <w:p w14:paraId="5FA76C25" w14:textId="77777777" w:rsidR="00721E89" w:rsidRDefault="00721E89" w:rsidP="00721E89">
      <w:r>
        <w:t xml:space="preserve">//{   </w:t>
      </w:r>
    </w:p>
    <w:p w14:paraId="34ECA69A" w14:textId="77777777" w:rsidR="00721E89" w:rsidRDefault="00721E89" w:rsidP="00721E89">
      <w:r>
        <w:t xml:space="preserve">//    Trie *temp=new Trie;   </w:t>
      </w:r>
    </w:p>
    <w:p w14:paraId="75C02FA5" w14:textId="77777777" w:rsidR="00721E89" w:rsidRDefault="00721E89" w:rsidP="00721E89">
      <w:r>
        <w:t xml:space="preserve">//    temp-&gt;num=1;temp-&gt;terminal=false;   </w:t>
      </w:r>
    </w:p>
    <w:p w14:paraId="68F0B4A4" w14:textId="77777777" w:rsidR="00721E89" w:rsidRDefault="00721E89" w:rsidP="00721E89">
      <w:r>
        <w:t xml:space="preserve">//    for(int i=0;i&lt;sonnum;++i)temp-&gt;son[i]=NULL;   </w:t>
      </w:r>
    </w:p>
    <w:p w14:paraId="754EE066" w14:textId="77777777" w:rsidR="00721E89" w:rsidRDefault="00721E89" w:rsidP="00721E89">
      <w:r>
        <w:t xml:space="preserve">//    return temp;   </w:t>
      </w:r>
    </w:p>
    <w:p w14:paraId="6E03ADAD" w14:textId="77777777" w:rsidR="00721E89" w:rsidRDefault="00721E89" w:rsidP="00721E89">
      <w:r>
        <w:t xml:space="preserve">//}   </w:t>
      </w:r>
    </w:p>
    <w:p w14:paraId="1E2AB305" w14:textId="77777777" w:rsidR="00721E89" w:rsidRDefault="00721E89" w:rsidP="00721E89">
      <w:r>
        <w:t xml:space="preserve">//void Insert(Trie *pnt,char *s,int len)// insert a new word to Trie tree   </w:t>
      </w:r>
    </w:p>
    <w:p w14:paraId="67229351" w14:textId="77777777" w:rsidR="00721E89" w:rsidRDefault="00721E89" w:rsidP="00721E89">
      <w:r>
        <w:t xml:space="preserve">//{   </w:t>
      </w:r>
    </w:p>
    <w:p w14:paraId="347A75B9" w14:textId="77777777" w:rsidR="00721E89" w:rsidRDefault="00721E89" w:rsidP="00721E89">
      <w:r>
        <w:t xml:space="preserve">//    Trie *temp=pnt;   </w:t>
      </w:r>
    </w:p>
    <w:p w14:paraId="5903183E" w14:textId="77777777" w:rsidR="00721E89" w:rsidRDefault="00721E89" w:rsidP="00721E89">
      <w:r>
        <w:t xml:space="preserve">//    for(int i=0;i&lt;len;++i)   </w:t>
      </w:r>
    </w:p>
    <w:p w14:paraId="66C5DAC9" w14:textId="77777777" w:rsidR="00721E89" w:rsidRDefault="00721E89" w:rsidP="00721E89">
      <w:r>
        <w:t xml:space="preserve">//    {   </w:t>
      </w:r>
    </w:p>
    <w:p w14:paraId="4F67502C" w14:textId="77777777" w:rsidR="00721E89" w:rsidRDefault="00721E89" w:rsidP="00721E89">
      <w:r>
        <w:t xml:space="preserve">//        if(temp-&gt;son[s[i]-base]==NULL)temp-&gt;son[s[i]-base]=NewTrie();   </w:t>
      </w:r>
    </w:p>
    <w:p w14:paraId="497B8B30" w14:textId="77777777" w:rsidR="00721E89" w:rsidRDefault="00721E89" w:rsidP="00721E89">
      <w:r>
        <w:t xml:space="preserve">//        else temp-&gt;son[s[i]-base]-&gt;num++;   </w:t>
      </w:r>
    </w:p>
    <w:p w14:paraId="23979D29" w14:textId="77777777" w:rsidR="00721E89" w:rsidRDefault="00721E89" w:rsidP="00721E89">
      <w:r>
        <w:t xml:space="preserve">//        temp=temp-&gt;son[s[i]-base];   </w:t>
      </w:r>
    </w:p>
    <w:p w14:paraId="0A74F6E1" w14:textId="77777777" w:rsidR="00721E89" w:rsidRDefault="00721E89" w:rsidP="00721E89">
      <w:r>
        <w:t xml:space="preserve">//    }   </w:t>
      </w:r>
    </w:p>
    <w:p w14:paraId="442FC611" w14:textId="77777777" w:rsidR="00721E89" w:rsidRDefault="00721E89" w:rsidP="00721E89">
      <w:r>
        <w:t xml:space="preserve">//    temp-&gt;terminal=true;   </w:t>
      </w:r>
    </w:p>
    <w:p w14:paraId="77CE5A15" w14:textId="77777777" w:rsidR="00721E89" w:rsidRDefault="00721E89" w:rsidP="00721E89">
      <w:r>
        <w:t xml:space="preserve">//}   </w:t>
      </w:r>
    </w:p>
    <w:p w14:paraId="4262C4A6" w14:textId="77777777" w:rsidR="00721E89" w:rsidRDefault="00721E89" w:rsidP="00721E89">
      <w:r>
        <w:t xml:space="preserve">//void Delete(Trie *pnt)// delete the whole tree   </w:t>
      </w:r>
    </w:p>
    <w:p w14:paraId="621EF93B" w14:textId="77777777" w:rsidR="00721E89" w:rsidRDefault="00721E89" w:rsidP="00721E89">
      <w:r>
        <w:t xml:space="preserve">//{   </w:t>
      </w:r>
    </w:p>
    <w:p w14:paraId="594C3FF9" w14:textId="77777777" w:rsidR="00721E89" w:rsidRDefault="00721E89" w:rsidP="00721E89">
      <w:r>
        <w:t xml:space="preserve">//    if(pnt!=NULL)   </w:t>
      </w:r>
    </w:p>
    <w:p w14:paraId="5D3F10BE" w14:textId="77777777" w:rsidR="00721E89" w:rsidRDefault="00721E89" w:rsidP="00721E89">
      <w:r>
        <w:t xml:space="preserve">//    {   </w:t>
      </w:r>
    </w:p>
    <w:p w14:paraId="57722855" w14:textId="77777777" w:rsidR="00721E89" w:rsidRDefault="00721E89" w:rsidP="00721E89">
      <w:r>
        <w:t xml:space="preserve">//        for(int i=0;i&lt;sonnum;++i)if(pnt-&gt;son[i]!=NULL)Delete(pnt-&gt;son[i]);   </w:t>
      </w:r>
    </w:p>
    <w:p w14:paraId="51822084" w14:textId="77777777" w:rsidR="00721E89" w:rsidRDefault="00721E89" w:rsidP="00721E89">
      <w:r>
        <w:t xml:space="preserve">//        delete pnt;   </w:t>
      </w:r>
    </w:p>
    <w:p w14:paraId="0826476A" w14:textId="77777777" w:rsidR="00721E89" w:rsidRDefault="00721E89" w:rsidP="00721E89">
      <w:r>
        <w:t xml:space="preserve">//        pnt=NULL;   </w:t>
      </w:r>
    </w:p>
    <w:p w14:paraId="3F8E70B8" w14:textId="77777777" w:rsidR="00721E89" w:rsidRDefault="00721E89" w:rsidP="00721E89">
      <w:r>
        <w:t xml:space="preserve">//    }   </w:t>
      </w:r>
    </w:p>
    <w:p w14:paraId="56871A0F" w14:textId="77777777" w:rsidR="00721E89" w:rsidRDefault="00721E89" w:rsidP="00721E89">
      <w:r>
        <w:t xml:space="preserve">//}   </w:t>
      </w:r>
    </w:p>
    <w:p w14:paraId="17FF9BC6" w14:textId="77777777" w:rsidR="00721E89" w:rsidRDefault="00721E89" w:rsidP="00721E89">
      <w:r>
        <w:t xml:space="preserve">//Trie* Find(Trie *pnt,char *s,int len)//trie to find the current word   </w:t>
      </w:r>
    </w:p>
    <w:p w14:paraId="4407CB1A" w14:textId="77777777" w:rsidR="00721E89" w:rsidRDefault="00721E89" w:rsidP="00721E89">
      <w:r>
        <w:t xml:space="preserve">//{   </w:t>
      </w:r>
    </w:p>
    <w:p w14:paraId="7A078BEB" w14:textId="77777777" w:rsidR="00721E89" w:rsidRDefault="00721E89" w:rsidP="00721E89">
      <w:r>
        <w:t xml:space="preserve">//    Trie *temp=pnt;   </w:t>
      </w:r>
    </w:p>
    <w:p w14:paraId="0E8FB0A8" w14:textId="77777777" w:rsidR="00721E89" w:rsidRDefault="00721E89" w:rsidP="00721E89">
      <w:r>
        <w:t xml:space="preserve">//    for(int i=0;i&lt;len;++i)   </w:t>
      </w:r>
    </w:p>
    <w:p w14:paraId="3978E14B" w14:textId="77777777" w:rsidR="00721E89" w:rsidRDefault="00721E89" w:rsidP="00721E89">
      <w:r>
        <w:t xml:space="preserve">//        if(temp-&gt;son[s[i]-base]!=NULL)temp=temp-&gt;son[s[i]-base];   </w:t>
      </w:r>
    </w:p>
    <w:p w14:paraId="6D67BFED" w14:textId="77777777" w:rsidR="00721E89" w:rsidRDefault="00721E89" w:rsidP="00721E89">
      <w:r>
        <w:t xml:space="preserve">//        else return NULL;   </w:t>
      </w:r>
    </w:p>
    <w:p w14:paraId="403AE474" w14:textId="77777777" w:rsidR="00721E89" w:rsidRDefault="00721E89" w:rsidP="00721E89">
      <w:r>
        <w:t xml:space="preserve">//    return temp;   </w:t>
      </w:r>
    </w:p>
    <w:p w14:paraId="2E5B0BA3" w14:textId="77777777" w:rsidR="00721E89" w:rsidRDefault="00721E89" w:rsidP="00721E89">
      <w:r>
        <w:t xml:space="preserve">//}  </w:t>
      </w:r>
    </w:p>
    <w:p w14:paraId="75DA295A" w14:textId="77777777" w:rsidR="00A10C36" w:rsidRDefault="002C30C3" w:rsidP="00721E89"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95"/>
    <w:rsid w:val="002C30C3"/>
    <w:rsid w:val="00721E89"/>
    <w:rsid w:val="008612C1"/>
    <w:rsid w:val="00990D37"/>
    <w:rsid w:val="00B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4</cp:revision>
  <dcterms:created xsi:type="dcterms:W3CDTF">2010-08-08T15:28:00Z</dcterms:created>
  <dcterms:modified xsi:type="dcterms:W3CDTF">2010-09-01T14:02:00Z</dcterms:modified>
</cp:coreProperties>
</file>