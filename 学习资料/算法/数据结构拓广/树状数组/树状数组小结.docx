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54AD0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22E5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树状数组小结</w:t>
      </w:r>
    </w:p>
    <w:p w14:paraId="14D40513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kern w:val="0"/>
          <w:sz w:val="24"/>
          <w:szCs w:val="24"/>
        </w:rPr>
        <w:t>树状数组按照维数分为1维和2维，按照类型分可以分为</w:t>
      </w:r>
      <w:proofErr w:type="gramStart"/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插点问段</w:t>
      </w:r>
      <w:r w:rsidRPr="00422E57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插段问</w:t>
      </w:r>
      <w:proofErr w:type="gramEnd"/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点</w:t>
      </w: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。这两个互逆，只是改变for循环的方向就可以了，但是内涵的内容真的是太多了。。。。</w:t>
      </w:r>
    </w:p>
    <w:p w14:paraId="24D378F4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向上for循环，是为了访问比我大的元素，用于</w:t>
      </w:r>
      <w:proofErr w:type="gramStart"/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插点问段</w:t>
      </w:r>
      <w:proofErr w:type="gramEnd"/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时的插入</w:t>
      </w: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gramStart"/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插段问</w:t>
      </w:r>
      <w:proofErr w:type="gramEnd"/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点时的查询</w:t>
      </w:r>
    </w:p>
    <w:p w14:paraId="5FD3F451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向下for循环，是为了访问比我小的元素，用于</w:t>
      </w:r>
      <w:proofErr w:type="gramStart"/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插点问段</w:t>
      </w:r>
      <w:proofErr w:type="gramEnd"/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时的查询</w:t>
      </w: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gramStart"/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插段问</w:t>
      </w:r>
      <w:proofErr w:type="gramEnd"/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点时的插入</w:t>
      </w:r>
    </w:p>
    <w:p w14:paraId="6150B2CC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另外对于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lowBit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的应用及原理，我想用一个词可以比较准确的描述：</w:t>
      </w:r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管辖</w:t>
      </w:r>
    </w:p>
    <w:p w14:paraId="6FE8211C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树状数组</w:t>
      </w: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用做统计很好用，假如y = f(x)，事先应该考虑好是把y作为下标，还是x作为下标。</w:t>
      </w:r>
    </w:p>
    <w:p w14:paraId="374B29AE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kern w:val="0"/>
          <w:sz w:val="24"/>
          <w:szCs w:val="24"/>
        </w:rPr>
        <w:t>下面转自：</w:t>
      </w:r>
      <w:hyperlink r:id="rId5" w:history="1">
        <w:r w:rsidRPr="00422E5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http://hi.baidu.com/lilu03555/blog/item/4118f04429739580b3b7dc74.html</w:t>
        </w:r>
      </w:hyperlink>
    </w:p>
    <w:p w14:paraId="598AD173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hoj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1867 经理的烦恼</w:t>
      </w:r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此题是最基本的一维树状数组题目，直接进行简单的加一减</w:t>
      </w:r>
      <w:proofErr w:type="gram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一</w:t>
      </w:r>
      <w:proofErr w:type="gram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（通过判素）操作即可。 </w:t>
      </w:r>
    </w:p>
    <w:p w14:paraId="3D920F6E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hoj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2430 Counting the algorithms</w:t>
      </w:r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从后往前不断删除（这样的话不存在区间包含问题），统计相同元素区间内数的个数。之后将这两个元素一起删除。</w:t>
      </w:r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（其实从前往后也行啊。。。）</w:t>
      </w:r>
    </w:p>
    <w:p w14:paraId="2766C2F5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hoj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1640 Mobile Phone</w:t>
      </w:r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该题目是典型的二维树状数组的题目。</w:t>
      </w:r>
    </w:p>
    <w:p w14:paraId="2C51FC3C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hoj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2275 Number sequence</w:t>
      </w:r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 xml:space="preserve">题目就是统计序列中Ai &lt; 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Aj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&gt; 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Ak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（i &lt; j &lt; k）的个数，可以从前往后统计每个元素之前小于它的数的个数，在从后往前统计每个元素之后小于它的数的个数。然后乘积加和</w:t>
      </w:r>
      <w:proofErr w:type="gram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即</w:t>
      </w:r>
      <w:proofErr w:type="gram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可。注意树状数组统计是起始为1。</w:t>
      </w:r>
    </w:p>
    <w:p w14:paraId="60464B5C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poj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2352 Stars</w:t>
      </w:r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相当经典的树状数组题目，一开始分析题目是第一感觉是二维的树状数组，不过数据范围显然不容许的，可先排序，然后再统计每个位置之前的星星的个数。</w:t>
      </w:r>
    </w:p>
    <w:p w14:paraId="03C5DFCB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poj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3067 Japan</w:t>
      </w:r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与stars极其相似，唯一的不同是上题诗统计之前的个数，而这个统计之后的个数，当然我们可以用当前总数i减去之前的数即可得到。此题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bt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之处在</w:t>
      </w:r>
      <w:proofErr w:type="gram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于不能</w:t>
      </w:r>
      <w:proofErr w:type="gram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用</w:t>
      </w:r>
      <w:proofErr w:type="gram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long 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long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</w:t>
      </w:r>
      <w:proofErr w:type="gram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只能用__int64。</w:t>
      </w:r>
    </w:p>
    <w:p w14:paraId="59271A47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>poj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2155 Matrix</w:t>
      </w:r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此题是二维树状数组基本应用的变通，不像hoj1640简单的插入统计，而此题是对一个二维区间数值翻转（0变1，1变0），最后询问某处的值。所以可以使用奇偶性判断，这样我们可以使用树状数组在这个二维区间内加，就相当于翻转，最后统计某点翻转的次数。</w:t>
      </w:r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（</w:t>
      </w:r>
      <w:proofErr w:type="gramStart"/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插段问</w:t>
      </w:r>
      <w:proofErr w:type="gramEnd"/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点）</w:t>
      </w:r>
    </w:p>
    <w:p w14:paraId="4C280416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poj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3321 Apple Tree</w:t>
      </w:r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首先进行DFS遍历一遍，对每个节点编号（进入递归时begin[i],出递归时end[i]，具体见《算法导论》），由于子树的编号是连在一起的，同时包含在子树的</w:t>
      </w:r>
      <w:proofErr w:type="gram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</w:t>
      </w:r>
      <w:proofErr w:type="gram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根begin[root]和end[root]之间，所以以后可以直接利用树状数组对其内容修改和统计。</w:t>
      </w:r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（这个的思想很强。。。。遍历的时候可以将树的许转为线性序。。。）</w:t>
      </w:r>
    </w:p>
    <w:p w14:paraId="3631A838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hoj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2098 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poj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2299 Ultra-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QuickSort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该题是求</w:t>
      </w:r>
      <w:proofErr w:type="gram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逆序数</w:t>
      </w:r>
      <w:proofErr w:type="gram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题目，当然我们可以使用合并排序法，在此介绍一种用树状数组解决的方法，由于元素的范围巨大，可以先采用离散化（就是排序编号），然后依次查值，并统计当前比自己大的元素的个数（当前总数-小于等于自己），即可得到结果，和以上的Japan有着相似的处理方法。</w:t>
      </w:r>
    </w:p>
    <w:p w14:paraId="2A0F3939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补充：</w:t>
      </w:r>
    </w:p>
    <w:p w14:paraId="2513011F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POJ-2763</w:t>
      </w:r>
    </w:p>
    <w:p w14:paraId="651ECBB1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也是树状数组+欧拉序列（和3321一样），并且用到了LCA（一开始认为不用，但确实得用），不过AC的好辛苦。。。。。。。确实是一道很好的题！！！！</w:t>
      </w:r>
    </w:p>
    <w:p w14:paraId="69791F70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转自：</w:t>
      </w:r>
      <w:r w:rsidRPr="00422E57">
        <w:rPr>
          <w:rFonts w:ascii="宋体" w:eastAsia="宋体" w:hAnsi="宋体" w:cs="宋体" w:hint="eastAsia"/>
          <w:kern w:val="0"/>
          <w:sz w:val="24"/>
          <w:szCs w:val="24"/>
        </w:rPr>
        <w:t>http://hi.baidu.com/wegnahz/blog/item/3f6080c0082a59110ff47751.html</w:t>
      </w:r>
    </w:p>
    <w:p w14:paraId="66B7F93B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从上午11点一直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wa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到下午4点多。。。而且是因为一个bug。。。</w:t>
      </w:r>
    </w:p>
    <w:p w14:paraId="3AE13BB4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这题就是给你一棵树，边上有权，然后维护两个操作，一个是问你从一个点走到另一个点的距离，另一个是改变一条边的权值。一开始想到很多 莫名其妙的算法，后来发现用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dfs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序列就很好。。。按照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dfs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序列构造一个树状数组，对于点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i,begin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[i]值为i到父节点的 权，end[i]=-begin[i]，这样任意一个点到根节点的路径长就是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getsum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(begin[i])。这样i，j路径长度就是 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getsum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(begin[i])+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getsum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(begin[j])-2*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getsum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(begin[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lca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i,j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)])，求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lca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方法有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rmq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和 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tarjan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，因为我半秃只会用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tarjan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，所以写的非常麻烦（要离线做，开n</w:t>
      </w:r>
      <w:proofErr w:type="gram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个</w:t>
      </w:r>
      <w:proofErr w:type="gram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数组）。。。这同时导致了杯具的发生。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tarjan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中一个&lt;=号 我打成了&lt;，这样如果求i和i的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lca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，返回0.。。。。。。</w:t>
      </w:r>
    </w:p>
    <w:p w14:paraId="6DBC381D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另外，这题递归层数好像挺深。。。</w:t>
      </w:r>
      <w:proofErr w:type="spell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vc</w:t>
      </w:r>
      <w:proofErr w:type="spell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</w:t>
      </w:r>
      <w:proofErr w:type="gramStart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栈</w:t>
      </w:r>
      <w:proofErr w:type="gramEnd"/>
      <w:r w:rsidRPr="00422E5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还真挺大。还有就是只要能在线做的尽量在线做。。。离线要开的数组太多了。。。脑子都晕了</w:t>
      </w:r>
    </w:p>
    <w:p w14:paraId="68C19490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POJ-1656</w:t>
      </w:r>
    </w:p>
    <w:p w14:paraId="656D4508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水题，直接朴素就可以，二维树状数组可以加一些优化。。。不过是</w:t>
      </w:r>
      <w:proofErr w:type="gram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插段问段</w:t>
      </w:r>
      <w:proofErr w:type="gram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的，所以必然有一个（插入或者是查询）需要n^2效率</w:t>
      </w:r>
    </w:p>
    <w:p w14:paraId="2BFE3340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POJ-1990</w:t>
      </w:r>
    </w:p>
    <w:p w14:paraId="5200F4F1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很经典的一道题，数轴上有n</w:t>
      </w:r>
      <w:proofErr w:type="gram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牛，每个牛在一个坐标x[i]上，并且有一个值v[i]，要求计算所有的1&lt;=i&lt;j&lt;=n的abs(x[j]-x[i]) * max(v[i], v[j])的值。。</w:t>
      </w:r>
    </w:p>
    <w:p w14:paraId="09C1A176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先按照v进行升序排序，然后遍历，用两个树状数组统计出小于（大于）x[i]的牛个数and小于（大于）x[i]的牛的x之和，这样可以快速统计出来。。。</w:t>
      </w:r>
    </w:p>
    <w:p w14:paraId="645BF286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POJ-2481</w:t>
      </w:r>
    </w:p>
    <w:p w14:paraId="3673E389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数轴上n</w:t>
      </w:r>
      <w:proofErr w:type="gram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牛，their 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favourite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clover range is [Si, 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Ei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and [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Sj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Ej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]. If Si &lt;= 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Sj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and 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Ej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&lt;= 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Ei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and 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Ei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– Si &gt; 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Ej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– 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Sj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we say that 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cow</w:t>
      </w: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bscript"/>
        </w:rPr>
        <w:t>i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is stronger than 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cow</w:t>
      </w: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bscript"/>
        </w:rPr>
        <w:t>j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统计出对于第i</w:t>
      </w:r>
      <w:proofErr w:type="gram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牛，比他大的牛的个数。。。。</w:t>
      </w:r>
    </w:p>
    <w:p w14:paraId="16ECC4FB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按照s排序，然后遍历（这时前面的x必然小于等于当前的x），然后统计E大于当前E的个数。。。边界情况特殊处理，</w:t>
      </w:r>
    </w:p>
    <w:p w14:paraId="144D8C3B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POJ-3378</w:t>
      </w:r>
    </w:p>
    <w:p w14:paraId="7E096C00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在一个序列中统计：</w:t>
      </w:r>
    </w:p>
    <w:p w14:paraId="4A814186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kern w:val="0"/>
          <w:sz w:val="24"/>
          <w:szCs w:val="24"/>
        </w:rPr>
        <w:t>1. 1 ≤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 i </w:t>
      </w:r>
      <w:r w:rsidRPr="00422E57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 j </w:t>
      </w:r>
      <w:r w:rsidRPr="00422E57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 k </w:t>
      </w:r>
      <w:r w:rsidRPr="00422E57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 l </w:t>
      </w:r>
      <w:r w:rsidRPr="00422E57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 m </w:t>
      </w:r>
      <w:r w:rsidRPr="00422E57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 xml:space="preserve"> N</w:t>
      </w:r>
      <w:r w:rsidRPr="00422E5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2. 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A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  <w:vertAlign w:val="subscript"/>
        </w:rPr>
        <w:t>i</w:t>
      </w:r>
      <w:r w:rsidRPr="00422E57">
        <w:rPr>
          <w:rFonts w:ascii="宋体" w:eastAsia="宋体" w:hAnsi="宋体" w:cs="宋体" w:hint="eastAsia"/>
          <w:kern w:val="0"/>
          <w:sz w:val="24"/>
          <w:szCs w:val="24"/>
        </w:rPr>
        <w:t xml:space="preserve"> &lt; </w:t>
      </w:r>
      <w:proofErr w:type="spellStart"/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A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  <w:vertAlign w:val="subscript"/>
        </w:rPr>
        <w:t>j</w:t>
      </w:r>
      <w:proofErr w:type="spellEnd"/>
      <w:r w:rsidRPr="00422E57">
        <w:rPr>
          <w:rFonts w:ascii="宋体" w:eastAsia="宋体" w:hAnsi="宋体" w:cs="宋体" w:hint="eastAsia"/>
          <w:kern w:val="0"/>
          <w:sz w:val="24"/>
          <w:szCs w:val="24"/>
        </w:rPr>
        <w:t xml:space="preserve"> &lt; </w:t>
      </w:r>
      <w:proofErr w:type="spellStart"/>
      <w:proofErr w:type="gramStart"/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A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  <w:vertAlign w:val="subscript"/>
        </w:rPr>
        <w:t>k</w:t>
      </w:r>
      <w:proofErr w:type="spellEnd"/>
      <w:proofErr w:type="gramEnd"/>
      <w:r w:rsidRPr="00422E57">
        <w:rPr>
          <w:rFonts w:ascii="宋体" w:eastAsia="宋体" w:hAnsi="宋体" w:cs="宋体" w:hint="eastAsia"/>
          <w:kern w:val="0"/>
          <w:sz w:val="24"/>
          <w:szCs w:val="24"/>
        </w:rPr>
        <w:t xml:space="preserve"> &lt; 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A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  <w:vertAlign w:val="subscript"/>
        </w:rPr>
        <w:t>l</w:t>
      </w:r>
      <w:r w:rsidRPr="00422E57">
        <w:rPr>
          <w:rFonts w:ascii="宋体" w:eastAsia="宋体" w:hAnsi="宋体" w:cs="宋体" w:hint="eastAsia"/>
          <w:kern w:val="0"/>
          <w:sz w:val="24"/>
          <w:szCs w:val="24"/>
        </w:rPr>
        <w:t xml:space="preserve"> &lt; 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A</w:t>
      </w:r>
      <w:r w:rsidRPr="00422E57">
        <w:rPr>
          <w:rFonts w:ascii="宋体" w:eastAsia="宋体" w:hAnsi="宋体" w:cs="宋体" w:hint="eastAsia"/>
          <w:i/>
          <w:iCs/>
          <w:kern w:val="0"/>
          <w:sz w:val="24"/>
          <w:szCs w:val="24"/>
          <w:vertAlign w:val="subscript"/>
        </w:rPr>
        <w:t>m</w:t>
      </w:r>
    </w:p>
    <w:p w14:paraId="5BBB7F61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kern w:val="0"/>
          <w:sz w:val="24"/>
          <w:szCs w:val="24"/>
        </w:rPr>
        <w:t>的个数。。</w:t>
      </w:r>
    </w:p>
    <w:p w14:paraId="431293F0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kern w:val="0"/>
          <w:sz w:val="24"/>
          <w:szCs w:val="24"/>
        </w:rPr>
        <w:t>有点像hoj2275，以中间元素为轴，分别统计两边，但由于两边各有两个，因此需要用两个树状数组来统计。。。。</w:t>
      </w:r>
    </w:p>
    <w:p w14:paraId="3AC24703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kern w:val="0"/>
          <w:sz w:val="24"/>
          <w:szCs w:val="24"/>
        </w:rPr>
        <w:t>注意最后要用到高精度。。。</w:t>
      </w:r>
      <w:proofErr w:type="gramStart"/>
      <w:r w:rsidRPr="00422E57">
        <w:rPr>
          <w:rFonts w:ascii="宋体" w:eastAsia="宋体" w:hAnsi="宋体" w:cs="宋体" w:hint="eastAsia"/>
          <w:kern w:val="0"/>
          <w:sz w:val="24"/>
          <w:szCs w:val="24"/>
        </w:rPr>
        <w:t>囧</w:t>
      </w:r>
      <w:proofErr w:type="gramEnd"/>
      <w:r w:rsidRPr="00422E57">
        <w:rPr>
          <w:rFonts w:ascii="宋体" w:eastAsia="宋体" w:hAnsi="宋体" w:cs="宋体" w:hint="eastAsia"/>
          <w:kern w:val="0"/>
          <w:sz w:val="24"/>
          <w:szCs w:val="24"/>
        </w:rPr>
        <w:t>。。</w:t>
      </w:r>
    </w:p>
    <w:p w14:paraId="4A2B1C59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POJ-2182</w:t>
      </w:r>
    </w:p>
    <w:p w14:paraId="72EB6F80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1…N个数的某种序列，第i个数为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[i]，前面比他小的数的个数为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[i]。已知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序列，求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序列。。。。</w:t>
      </w:r>
    </w:p>
    <w:p w14:paraId="4D21744A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从后向前遍历，用树状数组统计，中间加入二分查找。。。效率n*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lgn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</w:t>
      </w:r>
      <w:proofErr w:type="spellStart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lgn</w:t>
      </w:r>
      <w:proofErr w:type="spellEnd"/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17771F37" w14:textId="77777777" w:rsidR="00422E57" w:rsidRPr="00422E57" w:rsidRDefault="00422E57" w:rsidP="0042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POJ-3416</w:t>
      </w:r>
    </w:p>
    <w:p w14:paraId="4FF53CC6" w14:textId="77777777" w:rsidR="00A10C36" w:rsidRPr="00340D1F" w:rsidRDefault="00422E57" w:rsidP="00340D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E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star的升级版。。。。两个树状数组就可以搞定了。。。</w:t>
      </w:r>
      <w:bookmarkStart w:id="0" w:name="_GoBack"/>
      <w:bookmarkEnd w:id="0"/>
    </w:p>
    <w:sectPr w:rsidR="00A10C36" w:rsidRPr="0034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4F"/>
    <w:rsid w:val="00340D1F"/>
    <w:rsid w:val="00422E57"/>
    <w:rsid w:val="008612C1"/>
    <w:rsid w:val="00990D37"/>
    <w:rsid w:val="00D4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07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i.baidu.com/lilu03555/blog/item/4118f04429739580b3b7dc74.html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4</cp:revision>
  <dcterms:created xsi:type="dcterms:W3CDTF">2010-08-07T12:05:00Z</dcterms:created>
  <dcterms:modified xsi:type="dcterms:W3CDTF">2010-09-06T13:45:00Z</dcterms:modified>
</cp:coreProperties>
</file>