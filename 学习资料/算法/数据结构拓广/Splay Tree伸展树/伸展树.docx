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9807EE" w14:textId="77777777" w:rsidR="003E7E54" w:rsidRPr="003E7E54" w:rsidRDefault="003E7E54" w:rsidP="003E7E54">
      <w:pPr>
        <w:rPr>
          <w:b/>
        </w:rPr>
      </w:pPr>
      <w:r w:rsidRPr="003E7E54">
        <w:rPr>
          <w:rFonts w:hint="eastAsia"/>
          <w:b/>
        </w:rPr>
        <w:t>伸展树（转载</w:t>
      </w:r>
      <w:r w:rsidRPr="003E7E54">
        <w:rPr>
          <w:rFonts w:hint="eastAsia"/>
          <w:b/>
        </w:rPr>
        <w:t>http://acm.tju.edu.cn/blog/?p=85</w:t>
      </w:r>
      <w:r w:rsidRPr="003E7E54">
        <w:rPr>
          <w:rFonts w:hint="eastAsia"/>
          <w:b/>
        </w:rPr>
        <w:t>）</w:t>
      </w:r>
      <w:r w:rsidRPr="003E7E54">
        <w:rPr>
          <w:rFonts w:hint="eastAsia"/>
          <w:b/>
        </w:rPr>
        <w:t xml:space="preserve"> </w:t>
      </w:r>
      <w:r w:rsidRPr="003E7E54">
        <w:rPr>
          <w:rFonts w:hint="eastAsia"/>
          <w:b/>
        </w:rPr>
        <w:t>收藏</w:t>
      </w:r>
      <w:r w:rsidRPr="003E7E54">
        <w:rPr>
          <w:rFonts w:hint="eastAsia"/>
          <w:b/>
        </w:rPr>
        <w:t xml:space="preserve"> </w:t>
      </w:r>
    </w:p>
    <w:p w14:paraId="2C75112D" w14:textId="77777777" w:rsidR="003E7E54" w:rsidRDefault="003E7E54" w:rsidP="003E7E54"/>
    <w:p w14:paraId="2220AB6A" w14:textId="77777777" w:rsidR="003E7E54" w:rsidRDefault="003E7E54" w:rsidP="003E7E54">
      <w:r>
        <w:rPr>
          <w:rFonts w:hint="eastAsia"/>
        </w:rPr>
        <w:t>前段日子写过</w:t>
      </w:r>
      <w:r>
        <w:rPr>
          <w:rFonts w:hint="eastAsia"/>
        </w:rPr>
        <w:t xml:space="preserve"> </w:t>
      </w:r>
      <w:proofErr w:type="spellStart"/>
      <w:r>
        <w:rPr>
          <w:rFonts w:hint="eastAsia"/>
        </w:rPr>
        <w:t>treap</w:t>
      </w:r>
      <w:proofErr w:type="spellEnd"/>
      <w:r>
        <w:rPr>
          <w:rFonts w:hint="eastAsia"/>
        </w:rPr>
        <w:t xml:space="preserve"> </w:t>
      </w:r>
      <w:r>
        <w:rPr>
          <w:rFonts w:hint="eastAsia"/>
        </w:rPr>
        <w:t>与</w:t>
      </w:r>
      <w:r>
        <w:rPr>
          <w:rFonts w:hint="eastAsia"/>
        </w:rPr>
        <w:t xml:space="preserve"> </w:t>
      </w:r>
      <w:r>
        <w:rPr>
          <w:rFonts w:hint="eastAsia"/>
        </w:rPr>
        <w:t>左偏树，</w:t>
      </w:r>
      <w:r>
        <w:rPr>
          <w:rFonts w:hint="eastAsia"/>
        </w:rPr>
        <w:t xml:space="preserve"> </w:t>
      </w:r>
      <w:r>
        <w:rPr>
          <w:rFonts w:hint="eastAsia"/>
        </w:rPr>
        <w:t>这两天又看了伸展树小有心得就在此记下来以备来日参考</w:t>
      </w:r>
    </w:p>
    <w:p w14:paraId="5A5CC099" w14:textId="77777777" w:rsidR="003E7E54" w:rsidRDefault="003E7E54" w:rsidP="003E7E54"/>
    <w:p w14:paraId="3355852D" w14:textId="77777777" w:rsidR="003E7E54" w:rsidRDefault="003E7E54" w:rsidP="003E7E54">
      <w:proofErr w:type="gramStart"/>
      <w:r>
        <w:rPr>
          <w:rFonts w:hint="eastAsia"/>
        </w:rPr>
        <w:t>左偏树是</w:t>
      </w:r>
      <w:proofErr w:type="gramEnd"/>
      <w:r>
        <w:rPr>
          <w:rFonts w:hint="eastAsia"/>
        </w:rPr>
        <w:t>一个斜堆，而</w:t>
      </w:r>
      <w:proofErr w:type="spellStart"/>
      <w:r>
        <w:rPr>
          <w:rFonts w:hint="eastAsia"/>
        </w:rPr>
        <w:t>treap</w:t>
      </w:r>
      <w:proofErr w:type="spellEnd"/>
      <w:r>
        <w:rPr>
          <w:rFonts w:hint="eastAsia"/>
        </w:rPr>
        <w:t xml:space="preserve"> </w:t>
      </w:r>
      <w:r>
        <w:rPr>
          <w:rFonts w:hint="eastAsia"/>
        </w:rPr>
        <w:t>是</w:t>
      </w:r>
      <w:r>
        <w:rPr>
          <w:rFonts w:hint="eastAsia"/>
        </w:rPr>
        <w:t xml:space="preserve"> tree </w:t>
      </w:r>
      <w:r>
        <w:rPr>
          <w:rFonts w:hint="eastAsia"/>
        </w:rPr>
        <w:t>与</w:t>
      </w:r>
      <w:r>
        <w:rPr>
          <w:rFonts w:hint="eastAsia"/>
        </w:rPr>
        <w:t xml:space="preserve"> heap </w:t>
      </w:r>
      <w:r>
        <w:rPr>
          <w:rFonts w:hint="eastAsia"/>
        </w:rPr>
        <w:t>的混合产物即是一个堆又</w:t>
      </w:r>
      <w:proofErr w:type="gramStart"/>
      <w:r>
        <w:rPr>
          <w:rFonts w:hint="eastAsia"/>
        </w:rPr>
        <w:t>一个二叉查找</w:t>
      </w:r>
      <w:proofErr w:type="gramEnd"/>
      <w:r>
        <w:rPr>
          <w:rFonts w:hint="eastAsia"/>
        </w:rPr>
        <w:t>树，代码量</w:t>
      </w:r>
      <w:proofErr w:type="gramStart"/>
      <w:r>
        <w:rPr>
          <w:rFonts w:hint="eastAsia"/>
        </w:rPr>
        <w:t>很</w:t>
      </w:r>
      <w:proofErr w:type="gramEnd"/>
      <w:r>
        <w:rPr>
          <w:rFonts w:hint="eastAsia"/>
        </w:rPr>
        <w:t>小易调试很合适上场比赛。但有些问题比如较复杂的操作上面的这些数据结构搞不定的话我们可以换</w:t>
      </w:r>
      <w:r>
        <w:rPr>
          <w:rFonts w:hint="eastAsia"/>
        </w:rPr>
        <w:t xml:space="preserve"> splay </w:t>
      </w:r>
      <w:r>
        <w:rPr>
          <w:rFonts w:hint="eastAsia"/>
        </w:rPr>
        <w:t>来试试。</w:t>
      </w:r>
    </w:p>
    <w:p w14:paraId="72E2CFC9" w14:textId="77777777" w:rsidR="003E7E54" w:rsidRDefault="003E7E54" w:rsidP="003E7E54"/>
    <w:p w14:paraId="024A33F4" w14:textId="77777777" w:rsidR="003E7E54" w:rsidRDefault="003E7E54" w:rsidP="003E7E54">
      <w:r>
        <w:rPr>
          <w:rFonts w:hint="eastAsia"/>
        </w:rPr>
        <w:t>splay</w:t>
      </w:r>
      <w:r>
        <w:rPr>
          <w:rFonts w:hint="eastAsia"/>
        </w:rPr>
        <w:t>作为</w:t>
      </w:r>
      <w:proofErr w:type="gramStart"/>
      <w:r>
        <w:rPr>
          <w:rFonts w:hint="eastAsia"/>
        </w:rPr>
        <w:t>一个二叉排序</w:t>
      </w:r>
      <w:proofErr w:type="gramEnd"/>
      <w:r>
        <w:rPr>
          <w:rFonts w:hint="eastAsia"/>
        </w:rPr>
        <w:t>树所具有特点用一句来概述就是“可以让你把指的结点放在树根的位置或者作为树根的儿子”很多参考资料都会这么介绍</w:t>
      </w:r>
      <w:r>
        <w:rPr>
          <w:rFonts w:hint="eastAsia"/>
        </w:rPr>
        <w:t xml:space="preserve"> splay </w:t>
      </w:r>
      <w:r>
        <w:rPr>
          <w:rFonts w:hint="eastAsia"/>
        </w:rPr>
        <w:t>说它是一个自调整树，把最近访问的节点移到根处以使得下次再访问它时可以快速找到，我理解的</w:t>
      </w:r>
      <w:r>
        <w:rPr>
          <w:rFonts w:hint="eastAsia"/>
        </w:rPr>
        <w:t xml:space="preserve"> splay </w:t>
      </w:r>
      <w:r>
        <w:rPr>
          <w:rFonts w:hint="eastAsia"/>
        </w:rPr>
        <w:t>就只有一种操作就是把一个节点移动到根处，在这个过程中我们不需要处理平衡的问题，尽管它可能会变成一个线性的形状但这都是小概率事件</w:t>
      </w:r>
    </w:p>
    <w:p w14:paraId="73B7DAB3" w14:textId="77777777" w:rsidR="003E7E54" w:rsidRDefault="003E7E54" w:rsidP="003E7E54"/>
    <w:p w14:paraId="6F4DF4AC" w14:textId="77777777" w:rsidR="003E7E54" w:rsidRDefault="003E7E54" w:rsidP="003E7E54">
      <w:r>
        <w:rPr>
          <w:rFonts w:hint="eastAsia"/>
        </w:rPr>
        <w:t>就我目前的知识而言</w:t>
      </w:r>
      <w:r>
        <w:rPr>
          <w:rFonts w:hint="eastAsia"/>
        </w:rPr>
        <w:t xml:space="preserve"> splay </w:t>
      </w:r>
      <w:r>
        <w:rPr>
          <w:rFonts w:hint="eastAsia"/>
        </w:rPr>
        <w:t>强大之处在于对它可以快速的对区间进行操作，比如对一个序列的指定子序列进行反转或者把它们整体移动到一个新的位置（参考</w:t>
      </w:r>
      <w:r>
        <w:rPr>
          <w:rFonts w:hint="eastAsia"/>
        </w:rPr>
        <w:t>TOJ-3578</w:t>
      </w:r>
      <w:r>
        <w:rPr>
          <w:rFonts w:hint="eastAsia"/>
        </w:rPr>
        <w:t>）</w:t>
      </w:r>
      <w:r>
        <w:rPr>
          <w:rFonts w:hint="eastAsia"/>
        </w:rPr>
        <w:t>.</w:t>
      </w:r>
      <w:r>
        <w:rPr>
          <w:rFonts w:hint="eastAsia"/>
        </w:rPr>
        <w:t>。还对在区间的指定位置处随意插入、删除、更新元素，同时可以很快取得指定子区间的和、指定子区间的连续或者区间内的最大、最小值（参考</w:t>
      </w:r>
      <w:r>
        <w:rPr>
          <w:rFonts w:hint="eastAsia"/>
        </w:rPr>
        <w:t>SPOJ-4487</w:t>
      </w:r>
      <w:r>
        <w:rPr>
          <w:rFonts w:hint="eastAsia"/>
        </w:rPr>
        <w:t>）</w:t>
      </w:r>
    </w:p>
    <w:p w14:paraId="1CB04D9E" w14:textId="77777777" w:rsidR="003E7E54" w:rsidRDefault="003E7E54" w:rsidP="003E7E54"/>
    <w:p w14:paraId="329E65DD" w14:textId="77777777" w:rsidR="003E7E54" w:rsidRDefault="003E7E54" w:rsidP="003E7E54">
      <w:r>
        <w:rPr>
          <w:rFonts w:hint="eastAsia"/>
        </w:rPr>
        <w:t>初看起来询问区间最大最小值与子区间</w:t>
      </w:r>
      <w:proofErr w:type="gramStart"/>
      <w:r>
        <w:rPr>
          <w:rFonts w:hint="eastAsia"/>
        </w:rPr>
        <w:t>和或者</w:t>
      </w:r>
      <w:proofErr w:type="gramEnd"/>
      <w:r>
        <w:rPr>
          <w:rFonts w:hint="eastAsia"/>
        </w:rPr>
        <w:t>连续最大和</w:t>
      </w:r>
      <w:r>
        <w:rPr>
          <w:rFonts w:hint="eastAsia"/>
        </w:rPr>
        <w:t xml:space="preserve"> </w:t>
      </w:r>
      <w:r>
        <w:rPr>
          <w:rFonts w:hint="eastAsia"/>
        </w:rPr>
        <w:t>这些不都是线段树干的活。是的你没有想错，在学会</w:t>
      </w:r>
      <w:r>
        <w:rPr>
          <w:rFonts w:hint="eastAsia"/>
        </w:rPr>
        <w:t xml:space="preserve"> splay </w:t>
      </w:r>
      <w:r>
        <w:rPr>
          <w:rFonts w:hint="eastAsia"/>
        </w:rPr>
        <w:t>之前，线段树的确是处理这个区间问题的高手，但在你完全掌握</w:t>
      </w:r>
      <w:r>
        <w:rPr>
          <w:rFonts w:hint="eastAsia"/>
        </w:rPr>
        <w:t xml:space="preserve"> splay </w:t>
      </w:r>
      <w:r>
        <w:rPr>
          <w:rFonts w:hint="eastAsia"/>
        </w:rPr>
        <w:t>后，它能让你处理更多的区间操作，对一些问题它内功要远远高于线段树，至于一些复杂问题都到了非用它不可的地步。</w:t>
      </w:r>
    </w:p>
    <w:p w14:paraId="01B6A35C" w14:textId="77777777" w:rsidR="003E7E54" w:rsidRDefault="003E7E54" w:rsidP="003E7E54"/>
    <w:p w14:paraId="56A5AC41" w14:textId="77777777" w:rsidR="003E7E54" w:rsidRDefault="003E7E54" w:rsidP="003E7E54">
      <w:r>
        <w:rPr>
          <w:rFonts w:hint="eastAsia"/>
        </w:rPr>
        <w:t>说了这么多废话现在来说说它的魅力之处吧：假设你已经</w:t>
      </w:r>
      <w:proofErr w:type="gramStart"/>
      <w:r>
        <w:rPr>
          <w:rFonts w:hint="eastAsia"/>
        </w:rPr>
        <w:t>知道二叉查找</w:t>
      </w:r>
      <w:proofErr w:type="gramEnd"/>
      <w:r>
        <w:rPr>
          <w:rFonts w:hint="eastAsia"/>
        </w:rPr>
        <w:t>树的左右旋转操作，那么你一定可以</w:t>
      </w:r>
    </w:p>
    <w:p w14:paraId="2CCE1D6C" w14:textId="77777777" w:rsidR="003E7E54" w:rsidRDefault="003E7E54" w:rsidP="003E7E54"/>
    <w:p w14:paraId="7A4B809D" w14:textId="77777777" w:rsidR="003E7E54" w:rsidRDefault="003E7E54" w:rsidP="003E7E54">
      <w:r>
        <w:rPr>
          <w:rFonts w:hint="eastAsia"/>
        </w:rPr>
        <w:t>把树中指定的一个节点旋转到根部，这就是</w:t>
      </w:r>
      <w:r>
        <w:rPr>
          <w:rFonts w:hint="eastAsia"/>
        </w:rPr>
        <w:t xml:space="preserve"> splay </w:t>
      </w:r>
      <w:r>
        <w:rPr>
          <w:rFonts w:hint="eastAsia"/>
        </w:rPr>
        <w:t>的看家本领，别的扩展功能全依靠它了。先说下如何在一个指定的位置插入一个值，假设有数列</w:t>
      </w:r>
      <w:r>
        <w:rPr>
          <w:rFonts w:hint="eastAsia"/>
        </w:rPr>
        <w:t xml:space="preserve"> 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为元素的</w:t>
      </w:r>
      <w:r>
        <w:rPr>
          <w:rFonts w:hint="eastAsia"/>
        </w:rPr>
        <w:t xml:space="preserve"> splay</w:t>
      </w:r>
      <w:r>
        <w:rPr>
          <w:rFonts w:hint="eastAsia"/>
        </w:rPr>
        <w:t>树，如果我们要在第</w:t>
      </w:r>
      <w:r>
        <w:rPr>
          <w:rFonts w:hint="eastAsia"/>
        </w:rPr>
        <w:t>3</w:t>
      </w:r>
      <w:r>
        <w:rPr>
          <w:rFonts w:hint="eastAsia"/>
        </w:rPr>
        <w:t>个位置</w:t>
      </w:r>
      <w:r>
        <w:rPr>
          <w:rFonts w:hint="eastAsia"/>
        </w:rPr>
        <w:t xml:space="preserve"> </w:t>
      </w:r>
      <w:r>
        <w:rPr>
          <w:rFonts w:hint="eastAsia"/>
        </w:rPr>
        <w:t>与第</w:t>
      </w:r>
      <w:r>
        <w:rPr>
          <w:rFonts w:hint="eastAsia"/>
        </w:rPr>
        <w:t>4</w:t>
      </w:r>
      <w:r>
        <w:rPr>
          <w:rFonts w:hint="eastAsia"/>
        </w:rPr>
        <w:t>个位置（即</w:t>
      </w:r>
      <w:r>
        <w:rPr>
          <w:rFonts w:hint="eastAsia"/>
        </w:rPr>
        <w:t>3</w:t>
      </w:r>
      <w:r>
        <w:rPr>
          <w:rFonts w:hint="eastAsia"/>
        </w:rPr>
        <w:t>与</w:t>
      </w:r>
      <w:r>
        <w:rPr>
          <w:rFonts w:hint="eastAsia"/>
        </w:rPr>
        <w:t>4</w:t>
      </w:r>
      <w:r>
        <w:rPr>
          <w:rFonts w:hint="eastAsia"/>
        </w:rPr>
        <w:t>）之间插入一个值为</w:t>
      </w:r>
      <w:r>
        <w:rPr>
          <w:rFonts w:hint="eastAsia"/>
        </w:rPr>
        <w:t xml:space="preserve"> </w:t>
      </w:r>
      <w:proofErr w:type="spellStart"/>
      <w:r>
        <w:rPr>
          <w:rFonts w:hint="eastAsia"/>
        </w:rPr>
        <w:t>val</w:t>
      </w:r>
      <w:proofErr w:type="spellEnd"/>
      <w:r>
        <w:rPr>
          <w:rFonts w:hint="eastAsia"/>
        </w:rPr>
        <w:t xml:space="preserve"> </w:t>
      </w:r>
      <w:r>
        <w:rPr>
          <w:rFonts w:hint="eastAsia"/>
        </w:rPr>
        <w:t>的新元素</w:t>
      </w:r>
      <w:r>
        <w:rPr>
          <w:rFonts w:hint="eastAsia"/>
        </w:rPr>
        <w:t xml:space="preserve"> </w:t>
      </w:r>
      <w:r>
        <w:rPr>
          <w:rFonts w:hint="eastAsia"/>
        </w:rPr>
        <w:t>应该进行的操作是：</w:t>
      </w:r>
    </w:p>
    <w:p w14:paraId="3D91F2B5" w14:textId="77777777" w:rsidR="003E7E54" w:rsidRDefault="003E7E54" w:rsidP="003E7E54"/>
    <w:p w14:paraId="2318E458" w14:textId="77777777" w:rsidR="003E7E54" w:rsidRDefault="003E7E54" w:rsidP="003E7E54">
      <w:r>
        <w:rPr>
          <w:rFonts w:hint="eastAsia"/>
        </w:rPr>
        <w:t>（</w:t>
      </w:r>
      <w:r>
        <w:rPr>
          <w:rFonts w:hint="eastAsia"/>
        </w:rPr>
        <w:t>1</w:t>
      </w:r>
      <w:r>
        <w:rPr>
          <w:rFonts w:hint="eastAsia"/>
        </w:rPr>
        <w:t>）把元素</w:t>
      </w:r>
      <w:r>
        <w:rPr>
          <w:rFonts w:hint="eastAsia"/>
        </w:rPr>
        <w:t>3</w:t>
      </w:r>
      <w:r>
        <w:rPr>
          <w:rFonts w:hint="eastAsia"/>
        </w:rPr>
        <w:t>旋转到根处。</w:t>
      </w:r>
    </w:p>
    <w:p w14:paraId="0CFCCE9A" w14:textId="77777777" w:rsidR="003E7E54" w:rsidRDefault="003E7E54" w:rsidP="003E7E54"/>
    <w:p w14:paraId="598E9A1F" w14:textId="77777777" w:rsidR="003E7E54" w:rsidRDefault="003E7E54" w:rsidP="003E7E54">
      <w:r>
        <w:rPr>
          <w:rFonts w:hint="eastAsia"/>
        </w:rPr>
        <w:t>（</w:t>
      </w:r>
      <w:r>
        <w:rPr>
          <w:rFonts w:hint="eastAsia"/>
        </w:rPr>
        <w:t>2</w:t>
      </w:r>
      <w:r>
        <w:rPr>
          <w:rFonts w:hint="eastAsia"/>
        </w:rPr>
        <w:t>）把元素</w:t>
      </w:r>
      <w:r>
        <w:rPr>
          <w:rFonts w:hint="eastAsia"/>
        </w:rPr>
        <w:t>4</w:t>
      </w:r>
      <w:r>
        <w:rPr>
          <w:rFonts w:hint="eastAsia"/>
        </w:rPr>
        <w:t>旋转到根节点下面即作为</w:t>
      </w:r>
      <w:r>
        <w:rPr>
          <w:rFonts w:hint="eastAsia"/>
        </w:rPr>
        <w:t>3</w:t>
      </w:r>
      <w:r>
        <w:rPr>
          <w:rFonts w:hint="eastAsia"/>
        </w:rPr>
        <w:t>的儿子。</w:t>
      </w:r>
    </w:p>
    <w:p w14:paraId="4EBB8F99" w14:textId="77777777" w:rsidR="003E7E54" w:rsidRDefault="003E7E54" w:rsidP="003E7E54"/>
    <w:p w14:paraId="0C80AF7C" w14:textId="77777777" w:rsidR="003E7E54" w:rsidRDefault="003E7E54" w:rsidP="003E7E54">
      <w:r>
        <w:rPr>
          <w:rFonts w:hint="eastAsia"/>
        </w:rPr>
        <w:t>这时</w:t>
      </w:r>
      <w:r>
        <w:rPr>
          <w:rFonts w:hint="eastAsia"/>
        </w:rPr>
        <w:t>4</w:t>
      </w:r>
      <w:r>
        <w:rPr>
          <w:rFonts w:hint="eastAsia"/>
        </w:rPr>
        <w:t>一定是</w:t>
      </w:r>
      <w:r>
        <w:rPr>
          <w:rFonts w:hint="eastAsia"/>
        </w:rPr>
        <w:t>3</w:t>
      </w:r>
      <w:r>
        <w:rPr>
          <w:rFonts w:hint="eastAsia"/>
        </w:rPr>
        <w:t>的右儿子，并且它的左子是空的，现在就新建一个以</w:t>
      </w:r>
      <w:r>
        <w:rPr>
          <w:rFonts w:hint="eastAsia"/>
        </w:rPr>
        <w:t xml:space="preserve"> </w:t>
      </w:r>
      <w:proofErr w:type="spellStart"/>
      <w:r>
        <w:rPr>
          <w:rFonts w:hint="eastAsia"/>
        </w:rPr>
        <w:t>val</w:t>
      </w:r>
      <w:proofErr w:type="spellEnd"/>
      <w:r>
        <w:rPr>
          <w:rFonts w:hint="eastAsia"/>
        </w:rPr>
        <w:t xml:space="preserve"> </w:t>
      </w:r>
      <w:proofErr w:type="gramStart"/>
      <w:r>
        <w:rPr>
          <w:rFonts w:hint="eastAsia"/>
        </w:rPr>
        <w:t>为值的</w:t>
      </w:r>
      <w:proofErr w:type="gramEnd"/>
      <w:r>
        <w:rPr>
          <w:rFonts w:hint="eastAsia"/>
        </w:rPr>
        <w:t>新元素挂在根</w:t>
      </w:r>
      <w:proofErr w:type="gramStart"/>
      <w:r>
        <w:rPr>
          <w:rFonts w:hint="eastAsia"/>
        </w:rPr>
        <w:t>的右子的</w:t>
      </w:r>
      <w:proofErr w:type="gramEnd"/>
      <w:r>
        <w:rPr>
          <w:rFonts w:hint="eastAsia"/>
        </w:rPr>
        <w:t>左子上面（不明白的动手画下图）。现在如果对</w:t>
      </w:r>
      <w:r>
        <w:rPr>
          <w:rFonts w:hint="eastAsia"/>
        </w:rPr>
        <w:t xml:space="preserve"> splay </w:t>
      </w:r>
      <w:r>
        <w:rPr>
          <w:rFonts w:hint="eastAsia"/>
        </w:rPr>
        <w:t>树</w:t>
      </w:r>
      <w:proofErr w:type="gramStart"/>
      <w:r>
        <w:rPr>
          <w:rFonts w:hint="eastAsia"/>
        </w:rPr>
        <w:t>进行先序遍历</w:t>
      </w:r>
      <w:proofErr w:type="gramEnd"/>
      <w:r>
        <w:rPr>
          <w:rFonts w:hint="eastAsia"/>
        </w:rPr>
        <w:t>的话是不是发现</w:t>
      </w:r>
      <w:r>
        <w:rPr>
          <w:rFonts w:hint="eastAsia"/>
        </w:rPr>
        <w:t xml:space="preserve"> </w:t>
      </w:r>
      <w:proofErr w:type="spellStart"/>
      <w:r>
        <w:rPr>
          <w:rFonts w:hint="eastAsia"/>
        </w:rPr>
        <w:t>val</w:t>
      </w:r>
      <w:proofErr w:type="spellEnd"/>
      <w:r>
        <w:rPr>
          <w:rFonts w:hint="eastAsia"/>
        </w:rPr>
        <w:t xml:space="preserve"> </w:t>
      </w:r>
      <w:r>
        <w:rPr>
          <w:rFonts w:hint="eastAsia"/>
        </w:rPr>
        <w:t>已经在</w:t>
      </w:r>
      <w:r>
        <w:rPr>
          <w:rFonts w:hint="eastAsia"/>
        </w:rPr>
        <w:t xml:space="preserve"> 3 </w:t>
      </w:r>
      <w:r>
        <w:rPr>
          <w:rFonts w:hint="eastAsia"/>
        </w:rPr>
        <w:t>与</w:t>
      </w:r>
      <w:r>
        <w:rPr>
          <w:rFonts w:hint="eastAsia"/>
        </w:rPr>
        <w:t>4</w:t>
      </w:r>
      <w:r>
        <w:rPr>
          <w:rFonts w:hint="eastAsia"/>
        </w:rPr>
        <w:t>之间了。</w:t>
      </w:r>
    </w:p>
    <w:p w14:paraId="3FD8E5CA" w14:textId="77777777" w:rsidR="003E7E54" w:rsidRDefault="003E7E54" w:rsidP="003E7E54"/>
    <w:p w14:paraId="7EF443A1" w14:textId="77777777" w:rsidR="003E7E54" w:rsidRDefault="003E7E54" w:rsidP="003E7E54">
      <w:r>
        <w:rPr>
          <w:rFonts w:hint="eastAsia"/>
        </w:rPr>
        <w:t>同样的道理可以把一个新区间插入一个指定的位置上或者把一个指定的值与指的区间删除，方法都是进行两个旋转然后要被处理的元素或者区间就神奇</w:t>
      </w:r>
      <w:proofErr w:type="gramStart"/>
      <w:r>
        <w:rPr>
          <w:rFonts w:hint="eastAsia"/>
        </w:rPr>
        <w:t>地程现在根的右子</w:t>
      </w:r>
      <w:proofErr w:type="gramEnd"/>
      <w:r>
        <w:rPr>
          <w:rFonts w:hint="eastAsia"/>
        </w:rPr>
        <w:t>的左子那里，如果还有其它的统计信息可以记录在相应的区间的根处，当</w:t>
      </w:r>
      <w:r>
        <w:rPr>
          <w:rFonts w:hint="eastAsia"/>
        </w:rPr>
        <w:t xml:space="preserve"> splay </w:t>
      </w:r>
      <w:r>
        <w:rPr>
          <w:rFonts w:hint="eastAsia"/>
        </w:rPr>
        <w:t>操作对它进行旋转时注</w:t>
      </w:r>
      <w:r>
        <w:rPr>
          <w:rFonts w:hint="eastAsia"/>
        </w:rPr>
        <w:lastRenderedPageBreak/>
        <w:t>意实时更新就可以了</w:t>
      </w:r>
    </w:p>
    <w:p w14:paraId="7BD3821A" w14:textId="77777777" w:rsidR="003E7E54" w:rsidRDefault="003E7E54" w:rsidP="003E7E54"/>
    <w:p w14:paraId="7C3320FE" w14:textId="77777777" w:rsidR="003E7E54" w:rsidRDefault="003E7E54" w:rsidP="003E7E54">
      <w:r>
        <w:rPr>
          <w:rFonts w:hint="eastAsia"/>
        </w:rPr>
        <w:t>有兴趣的就赶快把这两道题写了吧</w:t>
      </w:r>
    </w:p>
    <w:p w14:paraId="5085B2B9" w14:textId="77777777" w:rsidR="003E7E54" w:rsidRDefault="003E7E54" w:rsidP="003E7E54"/>
    <w:p w14:paraId="34264630" w14:textId="77777777" w:rsidR="003E7E54" w:rsidRDefault="003E7E54" w:rsidP="003E7E54">
      <w:r>
        <w:t>https://www.spoj.pl/problems/GSS6/</w:t>
      </w:r>
    </w:p>
    <w:p w14:paraId="3B5F7741" w14:textId="77777777" w:rsidR="003E7E54" w:rsidRDefault="003E7E54" w:rsidP="003E7E54"/>
    <w:p w14:paraId="586ECDF5" w14:textId="77777777" w:rsidR="003E7E54" w:rsidRDefault="003E7E54" w:rsidP="003E7E54">
      <w:r>
        <w:t>http://acm.tju.edu.cn/toj/showp3578.html</w:t>
      </w:r>
    </w:p>
    <w:p w14:paraId="2DE00593" w14:textId="77777777" w:rsidR="003E7E54" w:rsidRDefault="003E7E54" w:rsidP="003E7E54"/>
    <w:p w14:paraId="06429C84" w14:textId="77777777" w:rsidR="003E7E54" w:rsidRDefault="003E7E54" w:rsidP="003E7E54">
      <w:r>
        <w:rPr>
          <w:rFonts w:hint="eastAsia"/>
        </w:rPr>
        <w:t>下面是</w:t>
      </w:r>
      <w:r>
        <w:rPr>
          <w:rFonts w:hint="eastAsia"/>
        </w:rPr>
        <w:t xml:space="preserve"> </w:t>
      </w:r>
      <w:proofErr w:type="spellStart"/>
      <w:r>
        <w:rPr>
          <w:rFonts w:hint="eastAsia"/>
        </w:rPr>
        <w:t>spoj</w:t>
      </w:r>
      <w:proofErr w:type="spellEnd"/>
      <w:r>
        <w:rPr>
          <w:rFonts w:hint="eastAsia"/>
        </w:rPr>
        <w:t xml:space="preserve"> 4487 </w:t>
      </w:r>
      <w:r>
        <w:rPr>
          <w:rFonts w:hint="eastAsia"/>
        </w:rPr>
        <w:t>的代码，可以用来做模板用</w:t>
      </w:r>
    </w:p>
    <w:p w14:paraId="447B2BB3" w14:textId="77777777" w:rsidR="003E7E54" w:rsidRDefault="003E7E54" w:rsidP="003E7E54"/>
    <w:p w14:paraId="44485143" w14:textId="77777777" w:rsidR="003E7E54" w:rsidRDefault="003E7E54" w:rsidP="003E7E54">
      <w:r>
        <w:t>#include &lt;</w:t>
      </w:r>
      <w:proofErr w:type="spellStart"/>
      <w:r>
        <w:t>iostream</w:t>
      </w:r>
      <w:proofErr w:type="spellEnd"/>
      <w:r>
        <w:t>&gt;</w:t>
      </w:r>
    </w:p>
    <w:p w14:paraId="25624C03" w14:textId="77777777" w:rsidR="003E7E54" w:rsidRDefault="003E7E54" w:rsidP="003E7E54"/>
    <w:p w14:paraId="470ACC4E" w14:textId="77777777" w:rsidR="003E7E54" w:rsidRDefault="003E7E54" w:rsidP="003E7E54">
      <w:r>
        <w:t>#include &lt;</w:t>
      </w:r>
      <w:proofErr w:type="spellStart"/>
      <w:r>
        <w:t>cstring</w:t>
      </w:r>
      <w:proofErr w:type="spellEnd"/>
      <w:r>
        <w:t>&gt;</w:t>
      </w:r>
    </w:p>
    <w:p w14:paraId="044CB58A" w14:textId="77777777" w:rsidR="003E7E54" w:rsidRDefault="003E7E54" w:rsidP="003E7E54"/>
    <w:p w14:paraId="0DDD2383" w14:textId="77777777" w:rsidR="003E7E54" w:rsidRDefault="003E7E54" w:rsidP="003E7E54">
      <w:r>
        <w:t>#include &lt;algorithm&gt;</w:t>
      </w:r>
    </w:p>
    <w:p w14:paraId="77A80ACA" w14:textId="77777777" w:rsidR="003E7E54" w:rsidRDefault="003E7E54" w:rsidP="003E7E54"/>
    <w:p w14:paraId="04B2DC0D" w14:textId="77777777" w:rsidR="003E7E54" w:rsidRDefault="003E7E54" w:rsidP="003E7E54">
      <w:r>
        <w:t>#include &lt;vector&gt;</w:t>
      </w:r>
    </w:p>
    <w:p w14:paraId="5CB08B27" w14:textId="77777777" w:rsidR="003E7E54" w:rsidRDefault="003E7E54" w:rsidP="003E7E54"/>
    <w:p w14:paraId="7BD74C5A" w14:textId="77777777" w:rsidR="003E7E54" w:rsidRDefault="003E7E54" w:rsidP="003E7E54">
      <w:r>
        <w:t>#include &lt;</w:t>
      </w:r>
      <w:proofErr w:type="spellStart"/>
      <w:r>
        <w:t>cmath</w:t>
      </w:r>
      <w:proofErr w:type="spellEnd"/>
      <w:r>
        <w:t>&gt;</w:t>
      </w:r>
    </w:p>
    <w:p w14:paraId="0D991C33" w14:textId="77777777" w:rsidR="003E7E54" w:rsidRDefault="003E7E54" w:rsidP="003E7E54"/>
    <w:p w14:paraId="45DB7B9C" w14:textId="77777777" w:rsidR="003E7E54" w:rsidRDefault="003E7E54" w:rsidP="003E7E54">
      <w:r>
        <w:t>#include &lt;string&gt;</w:t>
      </w:r>
    </w:p>
    <w:p w14:paraId="1021FA86" w14:textId="77777777" w:rsidR="003E7E54" w:rsidRDefault="003E7E54" w:rsidP="003E7E54"/>
    <w:p w14:paraId="02949AE9" w14:textId="77777777" w:rsidR="003E7E54" w:rsidRDefault="003E7E54" w:rsidP="003E7E54">
      <w:r>
        <w:t>#include &lt;map&gt;</w:t>
      </w:r>
    </w:p>
    <w:p w14:paraId="1A0780EA" w14:textId="77777777" w:rsidR="003E7E54" w:rsidRDefault="003E7E54" w:rsidP="003E7E54"/>
    <w:p w14:paraId="2CE94131" w14:textId="77777777" w:rsidR="003E7E54" w:rsidRDefault="003E7E54" w:rsidP="003E7E54">
      <w:r>
        <w:t>#include &lt;</w:t>
      </w:r>
      <w:proofErr w:type="spellStart"/>
      <w:r>
        <w:t>fstream</w:t>
      </w:r>
      <w:proofErr w:type="spellEnd"/>
      <w:r>
        <w:t>&gt;</w:t>
      </w:r>
    </w:p>
    <w:p w14:paraId="0B76B76A" w14:textId="77777777" w:rsidR="003E7E54" w:rsidRDefault="003E7E54" w:rsidP="003E7E54"/>
    <w:p w14:paraId="64672357" w14:textId="77777777" w:rsidR="003E7E54" w:rsidRDefault="003E7E54" w:rsidP="003E7E54">
      <w:proofErr w:type="gramStart"/>
      <w:r>
        <w:t>using</w:t>
      </w:r>
      <w:proofErr w:type="gramEnd"/>
      <w:r>
        <w:t xml:space="preserve"> namespace </w:t>
      </w:r>
      <w:proofErr w:type="spellStart"/>
      <w:r>
        <w:t>std</w:t>
      </w:r>
      <w:proofErr w:type="spellEnd"/>
      <w:r>
        <w:t>;</w:t>
      </w:r>
    </w:p>
    <w:p w14:paraId="63C3A588" w14:textId="77777777" w:rsidR="003E7E54" w:rsidRDefault="003E7E54" w:rsidP="003E7E54"/>
    <w:p w14:paraId="63B245F2" w14:textId="77777777" w:rsidR="003E7E54" w:rsidRDefault="003E7E54" w:rsidP="003E7E54">
      <w:proofErr w:type="spellStart"/>
      <w:proofErr w:type="gramStart"/>
      <w:r>
        <w:t>typedef</w:t>
      </w:r>
      <w:proofErr w:type="spellEnd"/>
      <w:proofErr w:type="gramEnd"/>
      <w:r>
        <w:t xml:space="preserve"> long </w:t>
      </w:r>
      <w:proofErr w:type="spellStart"/>
      <w:r>
        <w:t>long</w:t>
      </w:r>
      <w:proofErr w:type="spellEnd"/>
      <w:r>
        <w:t xml:space="preserve"> </w:t>
      </w:r>
      <w:proofErr w:type="spellStart"/>
      <w:r>
        <w:t>ll</w:t>
      </w:r>
      <w:proofErr w:type="spellEnd"/>
      <w:r>
        <w:t>;</w:t>
      </w:r>
    </w:p>
    <w:p w14:paraId="49323233" w14:textId="77777777" w:rsidR="003E7E54" w:rsidRDefault="003E7E54" w:rsidP="003E7E54"/>
    <w:p w14:paraId="25BCADD7" w14:textId="77777777" w:rsidR="003E7E54" w:rsidRDefault="003E7E54" w:rsidP="003E7E54">
      <w:proofErr w:type="spellStart"/>
      <w:proofErr w:type="gramStart"/>
      <w:r>
        <w:t>const</w:t>
      </w:r>
      <w:proofErr w:type="spellEnd"/>
      <w:proofErr w:type="gramEnd"/>
      <w:r>
        <w:t xml:space="preserve"> </w:t>
      </w:r>
      <w:proofErr w:type="spellStart"/>
      <w:r>
        <w:t>int</w:t>
      </w:r>
      <w:proofErr w:type="spellEnd"/>
      <w:r>
        <w:t xml:space="preserve"> MAXN = 102000 * 2;</w:t>
      </w:r>
    </w:p>
    <w:p w14:paraId="5265C661" w14:textId="77777777" w:rsidR="003E7E54" w:rsidRDefault="003E7E54" w:rsidP="003E7E54"/>
    <w:p w14:paraId="257856B3" w14:textId="77777777" w:rsidR="003E7E54" w:rsidRDefault="003E7E54" w:rsidP="003E7E54">
      <w:proofErr w:type="spellStart"/>
      <w:proofErr w:type="gramStart"/>
      <w:r>
        <w:t>const</w:t>
      </w:r>
      <w:proofErr w:type="spellEnd"/>
      <w:proofErr w:type="gramEnd"/>
      <w:r>
        <w:t xml:space="preserve"> </w:t>
      </w:r>
      <w:proofErr w:type="spellStart"/>
      <w:r>
        <w:t>int</w:t>
      </w:r>
      <w:proofErr w:type="spellEnd"/>
      <w:r>
        <w:t xml:space="preserve"> INF = (1 &lt;&lt; 28);</w:t>
      </w:r>
    </w:p>
    <w:p w14:paraId="14A2D43E" w14:textId="77777777" w:rsidR="003E7E54" w:rsidRDefault="003E7E54" w:rsidP="003E7E54"/>
    <w:p w14:paraId="45B4FF60" w14:textId="77777777" w:rsidR="003E7E54" w:rsidRDefault="003E7E54" w:rsidP="003E7E54">
      <w:proofErr w:type="spellStart"/>
      <w:proofErr w:type="gramStart"/>
      <w:r>
        <w:t>int</w:t>
      </w:r>
      <w:proofErr w:type="spellEnd"/>
      <w:proofErr w:type="gramEnd"/>
      <w:r>
        <w:t xml:space="preserve"> </w:t>
      </w:r>
      <w:proofErr w:type="spellStart"/>
      <w:r>
        <w:t>ary</w:t>
      </w:r>
      <w:proofErr w:type="spellEnd"/>
      <w:r>
        <w:t>[MAXN];</w:t>
      </w:r>
    </w:p>
    <w:p w14:paraId="4BB5F033" w14:textId="77777777" w:rsidR="003E7E54" w:rsidRDefault="003E7E54" w:rsidP="003E7E54"/>
    <w:p w14:paraId="1DCCA4B4" w14:textId="77777777" w:rsidR="003E7E54" w:rsidRDefault="003E7E54" w:rsidP="003E7E54">
      <w:proofErr w:type="spellStart"/>
      <w:proofErr w:type="gramStart"/>
      <w:r>
        <w:t>struct</w:t>
      </w:r>
      <w:proofErr w:type="spellEnd"/>
      <w:proofErr w:type="gramEnd"/>
      <w:r>
        <w:t xml:space="preserve"> Node{</w:t>
      </w:r>
    </w:p>
    <w:p w14:paraId="4ED74E81" w14:textId="77777777" w:rsidR="003E7E54" w:rsidRDefault="003E7E54" w:rsidP="003E7E54"/>
    <w:p w14:paraId="34EB7EC9" w14:textId="77777777" w:rsidR="003E7E54" w:rsidRDefault="003E7E54" w:rsidP="003E7E54">
      <w:r>
        <w:t xml:space="preserve">    </w:t>
      </w:r>
      <w:proofErr w:type="spellStart"/>
      <w:proofErr w:type="gramStart"/>
      <w:r>
        <w:t>int</w:t>
      </w:r>
      <w:proofErr w:type="spellEnd"/>
      <w:proofErr w:type="gramEnd"/>
      <w:r>
        <w:t xml:space="preserve"> </w:t>
      </w:r>
      <w:proofErr w:type="spellStart"/>
      <w:r>
        <w:t>val</w:t>
      </w:r>
      <w:proofErr w:type="spellEnd"/>
      <w:r>
        <w:t xml:space="preserve">, </w:t>
      </w:r>
      <w:proofErr w:type="spellStart"/>
      <w:r>
        <w:t>sz</w:t>
      </w:r>
      <w:proofErr w:type="spellEnd"/>
      <w:r>
        <w:t>;</w:t>
      </w:r>
    </w:p>
    <w:p w14:paraId="496BA947" w14:textId="77777777" w:rsidR="003E7E54" w:rsidRDefault="003E7E54" w:rsidP="003E7E54"/>
    <w:p w14:paraId="4249F4D7" w14:textId="77777777" w:rsidR="003E7E54" w:rsidRDefault="003E7E54" w:rsidP="003E7E54">
      <w:r>
        <w:t xml:space="preserve">    </w:t>
      </w:r>
      <w:proofErr w:type="spellStart"/>
      <w:proofErr w:type="gramStart"/>
      <w:r>
        <w:t>int</w:t>
      </w:r>
      <w:proofErr w:type="spellEnd"/>
      <w:proofErr w:type="gramEnd"/>
      <w:r>
        <w:t xml:space="preserve"> sum, ml, </w:t>
      </w:r>
      <w:proofErr w:type="spellStart"/>
      <w:r>
        <w:t>mr</w:t>
      </w:r>
      <w:proofErr w:type="spellEnd"/>
      <w:r>
        <w:t>, mc;</w:t>
      </w:r>
    </w:p>
    <w:p w14:paraId="2A42B319" w14:textId="77777777" w:rsidR="003E7E54" w:rsidRDefault="003E7E54" w:rsidP="003E7E54"/>
    <w:p w14:paraId="5BDD9B80" w14:textId="77777777" w:rsidR="003E7E54" w:rsidRDefault="003E7E54" w:rsidP="003E7E54">
      <w:r>
        <w:t xml:space="preserve">    Node *</w:t>
      </w:r>
      <w:proofErr w:type="spellStart"/>
      <w:proofErr w:type="gramStart"/>
      <w:r>
        <w:t>ch</w:t>
      </w:r>
      <w:proofErr w:type="spellEnd"/>
      <w:r>
        <w:t>[</w:t>
      </w:r>
      <w:proofErr w:type="gramEnd"/>
      <w:r>
        <w:t>2], *pre;</w:t>
      </w:r>
    </w:p>
    <w:p w14:paraId="5FA35A09" w14:textId="77777777" w:rsidR="003E7E54" w:rsidRDefault="003E7E54" w:rsidP="003E7E54"/>
    <w:p w14:paraId="18C1F1A0" w14:textId="77777777" w:rsidR="003E7E54" w:rsidRDefault="003E7E54" w:rsidP="003E7E54">
      <w:r>
        <w:lastRenderedPageBreak/>
        <w:t>};</w:t>
      </w:r>
    </w:p>
    <w:p w14:paraId="635F3F3F" w14:textId="77777777" w:rsidR="003E7E54" w:rsidRDefault="003E7E54" w:rsidP="003E7E54"/>
    <w:p w14:paraId="580A2F99" w14:textId="77777777" w:rsidR="003E7E54" w:rsidRDefault="003E7E54" w:rsidP="003E7E54">
      <w:proofErr w:type="gramStart"/>
      <w:r>
        <w:t>class</w:t>
      </w:r>
      <w:proofErr w:type="gramEnd"/>
      <w:r>
        <w:t xml:space="preserve"> Splay{</w:t>
      </w:r>
    </w:p>
    <w:p w14:paraId="19D0E703" w14:textId="77777777" w:rsidR="003E7E54" w:rsidRDefault="003E7E54" w:rsidP="003E7E54"/>
    <w:p w14:paraId="7E3B1D2D" w14:textId="77777777" w:rsidR="003E7E54" w:rsidRDefault="003E7E54" w:rsidP="003E7E54">
      <w:proofErr w:type="gramStart"/>
      <w:r>
        <w:t>public</w:t>
      </w:r>
      <w:proofErr w:type="gramEnd"/>
      <w:r>
        <w:t>:</w:t>
      </w:r>
    </w:p>
    <w:p w14:paraId="3CDB454D" w14:textId="77777777" w:rsidR="003E7E54" w:rsidRDefault="003E7E54" w:rsidP="003E7E54"/>
    <w:p w14:paraId="42FE81D9" w14:textId="77777777" w:rsidR="003E7E54" w:rsidRDefault="003E7E54" w:rsidP="003E7E54">
      <w:r>
        <w:t xml:space="preserve">    Node *null, *root, *</w:t>
      </w:r>
      <w:proofErr w:type="gramStart"/>
      <w:r>
        <w:t>S[</w:t>
      </w:r>
      <w:proofErr w:type="gramEnd"/>
      <w:r>
        <w:t>MAXN], data[MAXN];</w:t>
      </w:r>
    </w:p>
    <w:p w14:paraId="38C84ABB" w14:textId="77777777" w:rsidR="003E7E54" w:rsidRDefault="003E7E54" w:rsidP="003E7E54"/>
    <w:p w14:paraId="76E7CD29" w14:textId="77777777" w:rsidR="003E7E54" w:rsidRDefault="003E7E54" w:rsidP="003E7E54">
      <w:r>
        <w:t xml:space="preserve">    </w:t>
      </w:r>
      <w:proofErr w:type="spellStart"/>
      <w:proofErr w:type="gramStart"/>
      <w:r>
        <w:t>int</w:t>
      </w:r>
      <w:proofErr w:type="spellEnd"/>
      <w:proofErr w:type="gramEnd"/>
      <w:r>
        <w:t xml:space="preserve"> </w:t>
      </w:r>
      <w:proofErr w:type="spellStart"/>
      <w:r>
        <w:t>cnt</w:t>
      </w:r>
      <w:proofErr w:type="spellEnd"/>
      <w:r>
        <w:t xml:space="preserve">, top;    </w:t>
      </w:r>
    </w:p>
    <w:p w14:paraId="35B686F2" w14:textId="77777777" w:rsidR="003E7E54" w:rsidRDefault="003E7E54" w:rsidP="003E7E54"/>
    <w:p w14:paraId="3663BEB7" w14:textId="77777777" w:rsidR="003E7E54" w:rsidRDefault="003E7E54" w:rsidP="003E7E54">
      <w:r>
        <w:t xml:space="preserve">    Node * </w:t>
      </w:r>
      <w:proofErr w:type="spellStart"/>
      <w:proofErr w:type="gramStart"/>
      <w:r>
        <w:t>getNewNode</w:t>
      </w:r>
      <w:proofErr w:type="spellEnd"/>
      <w:r>
        <w:t>(</w:t>
      </w:r>
      <w:proofErr w:type="spellStart"/>
      <w:proofErr w:type="gramEnd"/>
      <w:r>
        <w:t>int</w:t>
      </w:r>
      <w:proofErr w:type="spellEnd"/>
      <w:r>
        <w:t xml:space="preserve"> x){</w:t>
      </w:r>
    </w:p>
    <w:p w14:paraId="2B98534A" w14:textId="77777777" w:rsidR="003E7E54" w:rsidRDefault="003E7E54" w:rsidP="003E7E54"/>
    <w:p w14:paraId="0DC00B70" w14:textId="77777777" w:rsidR="003E7E54" w:rsidRDefault="003E7E54" w:rsidP="003E7E54">
      <w:r>
        <w:t xml:space="preserve">        Node *p;</w:t>
      </w:r>
    </w:p>
    <w:p w14:paraId="1B837B17" w14:textId="77777777" w:rsidR="003E7E54" w:rsidRDefault="003E7E54" w:rsidP="003E7E54"/>
    <w:p w14:paraId="1E15EC10" w14:textId="77777777" w:rsidR="003E7E54" w:rsidRDefault="003E7E54" w:rsidP="003E7E54">
      <w:r>
        <w:t xml:space="preserve">        </w:t>
      </w:r>
      <w:proofErr w:type="gramStart"/>
      <w:r>
        <w:t>if(</w:t>
      </w:r>
      <w:proofErr w:type="gramEnd"/>
      <w:r>
        <w:t>top){</w:t>
      </w:r>
    </w:p>
    <w:p w14:paraId="4A0DD8F6" w14:textId="77777777" w:rsidR="003E7E54" w:rsidRDefault="003E7E54" w:rsidP="003E7E54"/>
    <w:p w14:paraId="10492339" w14:textId="77777777" w:rsidR="003E7E54" w:rsidRDefault="003E7E54" w:rsidP="003E7E54">
      <w:r>
        <w:t xml:space="preserve">            p = </w:t>
      </w:r>
      <w:proofErr w:type="gramStart"/>
      <w:r>
        <w:t>S[</w:t>
      </w:r>
      <w:proofErr w:type="gramEnd"/>
      <w:r>
        <w:t>top--];</w:t>
      </w:r>
    </w:p>
    <w:p w14:paraId="60D8EA9E" w14:textId="77777777" w:rsidR="003E7E54" w:rsidRDefault="003E7E54" w:rsidP="003E7E54"/>
    <w:p w14:paraId="7CAD8FFA" w14:textId="77777777" w:rsidR="003E7E54" w:rsidRDefault="003E7E54" w:rsidP="003E7E54">
      <w:r>
        <w:t xml:space="preserve">        </w:t>
      </w:r>
      <w:proofErr w:type="gramStart"/>
      <w:r>
        <w:t>}else</w:t>
      </w:r>
      <w:proofErr w:type="gramEnd"/>
      <w:r>
        <w:t>{</w:t>
      </w:r>
    </w:p>
    <w:p w14:paraId="29796F32" w14:textId="77777777" w:rsidR="003E7E54" w:rsidRDefault="003E7E54" w:rsidP="003E7E54"/>
    <w:p w14:paraId="32AB90EE" w14:textId="77777777" w:rsidR="003E7E54" w:rsidRDefault="003E7E54" w:rsidP="003E7E54">
      <w:r>
        <w:t xml:space="preserve">            p = &amp;</w:t>
      </w:r>
      <w:proofErr w:type="gramStart"/>
      <w:r>
        <w:t>data[</w:t>
      </w:r>
      <w:proofErr w:type="spellStart"/>
      <w:proofErr w:type="gramEnd"/>
      <w:r>
        <w:t>cnt</w:t>
      </w:r>
      <w:proofErr w:type="spellEnd"/>
      <w:r>
        <w:t>++];</w:t>
      </w:r>
    </w:p>
    <w:p w14:paraId="7AE3C40A" w14:textId="77777777" w:rsidR="003E7E54" w:rsidRDefault="003E7E54" w:rsidP="003E7E54"/>
    <w:p w14:paraId="0EE49BB6" w14:textId="77777777" w:rsidR="003E7E54" w:rsidRDefault="003E7E54" w:rsidP="003E7E54">
      <w:r>
        <w:t xml:space="preserve">        }</w:t>
      </w:r>
    </w:p>
    <w:p w14:paraId="73365421" w14:textId="77777777" w:rsidR="003E7E54" w:rsidRDefault="003E7E54" w:rsidP="003E7E54"/>
    <w:p w14:paraId="06466CFA" w14:textId="77777777" w:rsidR="003E7E54" w:rsidRDefault="003E7E54" w:rsidP="003E7E54">
      <w:r>
        <w:t xml:space="preserve">        </w:t>
      </w:r>
      <w:proofErr w:type="gramStart"/>
      <w:r>
        <w:t>p</w:t>
      </w:r>
      <w:proofErr w:type="gramEnd"/>
      <w:r>
        <w:t>-&gt;</w:t>
      </w:r>
      <w:proofErr w:type="spellStart"/>
      <w:r>
        <w:t>val</w:t>
      </w:r>
      <w:proofErr w:type="spellEnd"/>
      <w:r>
        <w:t xml:space="preserve"> = p-&gt;sum = p-&gt;ml = p-&gt;</w:t>
      </w:r>
      <w:proofErr w:type="spellStart"/>
      <w:r>
        <w:t>mr</w:t>
      </w:r>
      <w:proofErr w:type="spellEnd"/>
      <w:r>
        <w:t xml:space="preserve"> = p-&gt;mc = x;</w:t>
      </w:r>
    </w:p>
    <w:p w14:paraId="56CF7761" w14:textId="77777777" w:rsidR="003E7E54" w:rsidRDefault="003E7E54" w:rsidP="003E7E54"/>
    <w:p w14:paraId="7023A5CB" w14:textId="77777777" w:rsidR="003E7E54" w:rsidRDefault="003E7E54" w:rsidP="003E7E54">
      <w:r>
        <w:t xml:space="preserve">        </w:t>
      </w:r>
      <w:proofErr w:type="gramStart"/>
      <w:r>
        <w:t>p</w:t>
      </w:r>
      <w:proofErr w:type="gramEnd"/>
      <w:r>
        <w:t>-&gt;</w:t>
      </w:r>
      <w:proofErr w:type="spellStart"/>
      <w:r>
        <w:t>sz</w:t>
      </w:r>
      <w:proofErr w:type="spellEnd"/>
      <w:r>
        <w:t xml:space="preserve"> = 1;</w:t>
      </w:r>
    </w:p>
    <w:p w14:paraId="229C499E" w14:textId="77777777" w:rsidR="003E7E54" w:rsidRDefault="003E7E54" w:rsidP="003E7E54"/>
    <w:p w14:paraId="60C10963" w14:textId="77777777" w:rsidR="003E7E54" w:rsidRDefault="003E7E54" w:rsidP="003E7E54">
      <w:r>
        <w:t xml:space="preserve">        </w:t>
      </w:r>
      <w:proofErr w:type="gramStart"/>
      <w:r>
        <w:t>p</w:t>
      </w:r>
      <w:proofErr w:type="gramEnd"/>
      <w:r>
        <w:t>-&gt;</w:t>
      </w:r>
      <w:proofErr w:type="spellStart"/>
      <w:r>
        <w:t>ch</w:t>
      </w:r>
      <w:proofErr w:type="spellEnd"/>
      <w:r>
        <w:t>[0] = p-&gt;</w:t>
      </w:r>
      <w:proofErr w:type="spellStart"/>
      <w:r>
        <w:t>ch</w:t>
      </w:r>
      <w:proofErr w:type="spellEnd"/>
      <w:r>
        <w:t>[1] = p-&gt;pre = null;</w:t>
      </w:r>
    </w:p>
    <w:p w14:paraId="689216BF" w14:textId="77777777" w:rsidR="003E7E54" w:rsidRDefault="003E7E54" w:rsidP="003E7E54"/>
    <w:p w14:paraId="477F79EC" w14:textId="77777777" w:rsidR="003E7E54" w:rsidRDefault="003E7E54" w:rsidP="003E7E54">
      <w:r>
        <w:t xml:space="preserve">        </w:t>
      </w:r>
      <w:proofErr w:type="gramStart"/>
      <w:r>
        <w:t>return</w:t>
      </w:r>
      <w:proofErr w:type="gramEnd"/>
      <w:r>
        <w:t xml:space="preserve"> p;</w:t>
      </w:r>
    </w:p>
    <w:p w14:paraId="00753917" w14:textId="77777777" w:rsidR="003E7E54" w:rsidRDefault="003E7E54" w:rsidP="003E7E54"/>
    <w:p w14:paraId="2C1BDF7A" w14:textId="77777777" w:rsidR="003E7E54" w:rsidRDefault="003E7E54" w:rsidP="003E7E54">
      <w:r>
        <w:t xml:space="preserve">    }</w:t>
      </w:r>
    </w:p>
    <w:p w14:paraId="44592709" w14:textId="77777777" w:rsidR="003E7E54" w:rsidRDefault="003E7E54" w:rsidP="003E7E54"/>
    <w:p w14:paraId="2B3B4FD6" w14:textId="77777777" w:rsidR="003E7E54" w:rsidRDefault="003E7E54" w:rsidP="003E7E54">
      <w:r>
        <w:t xml:space="preserve">    </w:t>
      </w:r>
      <w:proofErr w:type="gramStart"/>
      <w:r>
        <w:t>void</w:t>
      </w:r>
      <w:proofErr w:type="gramEnd"/>
      <w:r>
        <w:t xml:space="preserve"> </w:t>
      </w:r>
      <w:proofErr w:type="spellStart"/>
      <w:r>
        <w:t>init</w:t>
      </w:r>
      <w:proofErr w:type="spellEnd"/>
      <w:r>
        <w:t>(){</w:t>
      </w:r>
    </w:p>
    <w:p w14:paraId="1D729285" w14:textId="77777777" w:rsidR="003E7E54" w:rsidRDefault="003E7E54" w:rsidP="003E7E54"/>
    <w:p w14:paraId="4F6BC09F" w14:textId="77777777" w:rsidR="003E7E54" w:rsidRDefault="003E7E54" w:rsidP="003E7E54">
      <w:r>
        <w:t xml:space="preserve">        </w:t>
      </w:r>
      <w:proofErr w:type="spellStart"/>
      <w:proofErr w:type="gramStart"/>
      <w:r>
        <w:t>cnt</w:t>
      </w:r>
      <w:proofErr w:type="spellEnd"/>
      <w:proofErr w:type="gramEnd"/>
      <w:r>
        <w:t xml:space="preserve"> = top = 0;</w:t>
      </w:r>
    </w:p>
    <w:p w14:paraId="73C97876" w14:textId="77777777" w:rsidR="003E7E54" w:rsidRDefault="003E7E54" w:rsidP="003E7E54"/>
    <w:p w14:paraId="131F4BDE" w14:textId="77777777" w:rsidR="003E7E54" w:rsidRDefault="003E7E54" w:rsidP="003E7E54">
      <w:r>
        <w:t xml:space="preserve">        </w:t>
      </w:r>
      <w:proofErr w:type="gramStart"/>
      <w:r>
        <w:t>null</w:t>
      </w:r>
      <w:proofErr w:type="gramEnd"/>
      <w:r>
        <w:t xml:space="preserve"> = </w:t>
      </w:r>
      <w:proofErr w:type="spellStart"/>
      <w:r>
        <w:t>getNewNode</w:t>
      </w:r>
      <w:proofErr w:type="spellEnd"/>
      <w:r>
        <w:t>(-INF);</w:t>
      </w:r>
    </w:p>
    <w:p w14:paraId="32AE4703" w14:textId="77777777" w:rsidR="003E7E54" w:rsidRDefault="003E7E54" w:rsidP="003E7E54"/>
    <w:p w14:paraId="62E6FCE1" w14:textId="77777777" w:rsidR="003E7E54" w:rsidRDefault="003E7E54" w:rsidP="003E7E54">
      <w:r>
        <w:t xml:space="preserve">        </w:t>
      </w:r>
      <w:proofErr w:type="gramStart"/>
      <w:r>
        <w:t>null</w:t>
      </w:r>
      <w:proofErr w:type="gramEnd"/>
      <w:r>
        <w:t>-&gt;sum = null-&gt;</w:t>
      </w:r>
      <w:proofErr w:type="spellStart"/>
      <w:r>
        <w:t>sz</w:t>
      </w:r>
      <w:proofErr w:type="spellEnd"/>
      <w:r>
        <w:t xml:space="preserve"> = 0;</w:t>
      </w:r>
    </w:p>
    <w:p w14:paraId="528025D2" w14:textId="77777777" w:rsidR="003E7E54" w:rsidRDefault="003E7E54" w:rsidP="003E7E54"/>
    <w:p w14:paraId="1937BA37" w14:textId="77777777" w:rsidR="003E7E54" w:rsidRDefault="003E7E54" w:rsidP="003E7E54">
      <w:r>
        <w:t xml:space="preserve">        </w:t>
      </w:r>
      <w:proofErr w:type="gramStart"/>
      <w:r>
        <w:t>root</w:t>
      </w:r>
      <w:proofErr w:type="gramEnd"/>
      <w:r>
        <w:t xml:space="preserve"> = </w:t>
      </w:r>
      <w:proofErr w:type="spellStart"/>
      <w:r>
        <w:t>getNewNode</w:t>
      </w:r>
      <w:proofErr w:type="spellEnd"/>
      <w:r>
        <w:t>(-INF);</w:t>
      </w:r>
    </w:p>
    <w:p w14:paraId="09EF8A0E" w14:textId="77777777" w:rsidR="003E7E54" w:rsidRDefault="003E7E54" w:rsidP="003E7E54"/>
    <w:p w14:paraId="458FE5CC" w14:textId="77777777" w:rsidR="003E7E54" w:rsidRDefault="003E7E54" w:rsidP="003E7E54">
      <w:r>
        <w:lastRenderedPageBreak/>
        <w:t xml:space="preserve">        </w:t>
      </w:r>
      <w:proofErr w:type="gramStart"/>
      <w:r>
        <w:t>root</w:t>
      </w:r>
      <w:proofErr w:type="gramEnd"/>
      <w:r>
        <w:t>-&gt;sum = 0;</w:t>
      </w:r>
    </w:p>
    <w:p w14:paraId="3C6F8B1E" w14:textId="77777777" w:rsidR="003E7E54" w:rsidRDefault="003E7E54" w:rsidP="003E7E54"/>
    <w:p w14:paraId="1E38C6BB" w14:textId="77777777" w:rsidR="003E7E54" w:rsidRDefault="003E7E54" w:rsidP="003E7E54">
      <w:r>
        <w:t xml:space="preserve">        </w:t>
      </w:r>
      <w:proofErr w:type="gramStart"/>
      <w:r>
        <w:t>root</w:t>
      </w:r>
      <w:proofErr w:type="gramEnd"/>
      <w:r>
        <w:t>-&gt;</w:t>
      </w:r>
      <w:proofErr w:type="spellStart"/>
      <w:r>
        <w:t>ch</w:t>
      </w:r>
      <w:proofErr w:type="spellEnd"/>
      <w:r>
        <w:t xml:space="preserve">[1] = </w:t>
      </w:r>
      <w:proofErr w:type="spellStart"/>
      <w:r>
        <w:t>getNewNode</w:t>
      </w:r>
      <w:proofErr w:type="spellEnd"/>
      <w:r>
        <w:t>(INF);</w:t>
      </w:r>
    </w:p>
    <w:p w14:paraId="032CBCB1" w14:textId="77777777" w:rsidR="003E7E54" w:rsidRDefault="003E7E54" w:rsidP="003E7E54"/>
    <w:p w14:paraId="664F9416" w14:textId="77777777" w:rsidR="003E7E54" w:rsidRDefault="003E7E54" w:rsidP="003E7E54">
      <w:r>
        <w:t xml:space="preserve">        </w:t>
      </w:r>
      <w:proofErr w:type="gramStart"/>
      <w:r>
        <w:t>root</w:t>
      </w:r>
      <w:proofErr w:type="gramEnd"/>
      <w:r>
        <w:t>-&gt;</w:t>
      </w:r>
      <w:proofErr w:type="spellStart"/>
      <w:r>
        <w:t>ch</w:t>
      </w:r>
      <w:proofErr w:type="spellEnd"/>
      <w:r>
        <w:t>[1]-&gt;sum = 0;</w:t>
      </w:r>
    </w:p>
    <w:p w14:paraId="15F0FC45" w14:textId="77777777" w:rsidR="003E7E54" w:rsidRDefault="003E7E54" w:rsidP="003E7E54"/>
    <w:p w14:paraId="590A993D" w14:textId="77777777" w:rsidR="003E7E54" w:rsidRDefault="003E7E54" w:rsidP="003E7E54">
      <w:r>
        <w:t xml:space="preserve">        </w:t>
      </w:r>
      <w:proofErr w:type="gramStart"/>
      <w:r>
        <w:t>root</w:t>
      </w:r>
      <w:proofErr w:type="gramEnd"/>
      <w:r>
        <w:t>-&gt;</w:t>
      </w:r>
      <w:proofErr w:type="spellStart"/>
      <w:r>
        <w:t>ch</w:t>
      </w:r>
      <w:proofErr w:type="spellEnd"/>
      <w:r>
        <w:t>[1]-&gt;pre = root;</w:t>
      </w:r>
    </w:p>
    <w:p w14:paraId="06A59F84" w14:textId="77777777" w:rsidR="003E7E54" w:rsidRDefault="003E7E54" w:rsidP="003E7E54"/>
    <w:p w14:paraId="1AE54314" w14:textId="77777777" w:rsidR="003E7E54" w:rsidRDefault="003E7E54" w:rsidP="003E7E54">
      <w:r>
        <w:t xml:space="preserve">        </w:t>
      </w:r>
      <w:proofErr w:type="spellStart"/>
      <w:proofErr w:type="gramStart"/>
      <w:r>
        <w:t>updata</w:t>
      </w:r>
      <w:proofErr w:type="spellEnd"/>
      <w:r>
        <w:t>(</w:t>
      </w:r>
      <w:proofErr w:type="gramEnd"/>
      <w:r>
        <w:t>root);</w:t>
      </w:r>
    </w:p>
    <w:p w14:paraId="684B0B9D" w14:textId="77777777" w:rsidR="003E7E54" w:rsidRDefault="003E7E54" w:rsidP="003E7E54"/>
    <w:p w14:paraId="22096C77" w14:textId="77777777" w:rsidR="003E7E54" w:rsidRDefault="003E7E54" w:rsidP="003E7E54">
      <w:r>
        <w:t xml:space="preserve">    }</w:t>
      </w:r>
    </w:p>
    <w:p w14:paraId="5E92D052" w14:textId="77777777" w:rsidR="003E7E54" w:rsidRDefault="003E7E54" w:rsidP="003E7E54"/>
    <w:p w14:paraId="414EB161" w14:textId="77777777" w:rsidR="003E7E54" w:rsidRDefault="003E7E54" w:rsidP="003E7E54">
      <w:r>
        <w:t xml:space="preserve">    </w:t>
      </w:r>
      <w:proofErr w:type="gramStart"/>
      <w:r>
        <w:t>void</w:t>
      </w:r>
      <w:proofErr w:type="gramEnd"/>
      <w:r>
        <w:t xml:space="preserve"> </w:t>
      </w:r>
      <w:proofErr w:type="spellStart"/>
      <w:r>
        <w:t>updata</w:t>
      </w:r>
      <w:proofErr w:type="spellEnd"/>
      <w:r>
        <w:t>(Node *p){</w:t>
      </w:r>
    </w:p>
    <w:p w14:paraId="02F7BD0B" w14:textId="77777777" w:rsidR="003E7E54" w:rsidRDefault="003E7E54" w:rsidP="003E7E54"/>
    <w:p w14:paraId="751C0A90" w14:textId="77777777" w:rsidR="003E7E54" w:rsidRDefault="003E7E54" w:rsidP="003E7E54">
      <w:r>
        <w:t xml:space="preserve">        </w:t>
      </w:r>
      <w:proofErr w:type="gramStart"/>
      <w:r>
        <w:t>p</w:t>
      </w:r>
      <w:proofErr w:type="gramEnd"/>
      <w:r>
        <w:t>-&gt;</w:t>
      </w:r>
      <w:proofErr w:type="spellStart"/>
      <w:r>
        <w:t>sz</w:t>
      </w:r>
      <w:proofErr w:type="spellEnd"/>
      <w:r>
        <w:t xml:space="preserve"> = p-&gt;</w:t>
      </w:r>
      <w:proofErr w:type="spellStart"/>
      <w:r>
        <w:t>ch</w:t>
      </w:r>
      <w:proofErr w:type="spellEnd"/>
      <w:r>
        <w:t>[0]-&gt;</w:t>
      </w:r>
      <w:proofErr w:type="spellStart"/>
      <w:r>
        <w:t>sz</w:t>
      </w:r>
      <w:proofErr w:type="spellEnd"/>
      <w:r>
        <w:t xml:space="preserve"> + p-&gt;</w:t>
      </w:r>
      <w:proofErr w:type="spellStart"/>
      <w:r>
        <w:t>ch</w:t>
      </w:r>
      <w:proofErr w:type="spellEnd"/>
      <w:r>
        <w:t>[1]-&gt;</w:t>
      </w:r>
      <w:proofErr w:type="spellStart"/>
      <w:r>
        <w:t>sz</w:t>
      </w:r>
      <w:proofErr w:type="spellEnd"/>
      <w:r>
        <w:t xml:space="preserve"> + 1;</w:t>
      </w:r>
    </w:p>
    <w:p w14:paraId="4FCE1FAA" w14:textId="77777777" w:rsidR="003E7E54" w:rsidRDefault="003E7E54" w:rsidP="003E7E54"/>
    <w:p w14:paraId="31A19600" w14:textId="77777777" w:rsidR="003E7E54" w:rsidRDefault="003E7E54" w:rsidP="003E7E54">
      <w:r>
        <w:t xml:space="preserve">        </w:t>
      </w:r>
      <w:proofErr w:type="gramStart"/>
      <w:r>
        <w:t>p</w:t>
      </w:r>
      <w:proofErr w:type="gramEnd"/>
      <w:r>
        <w:t>-&gt;sum = p-&gt;</w:t>
      </w:r>
      <w:proofErr w:type="spellStart"/>
      <w:r>
        <w:t>ch</w:t>
      </w:r>
      <w:proofErr w:type="spellEnd"/>
      <w:r>
        <w:t>[0]-&gt;sum + p-&gt;</w:t>
      </w:r>
      <w:proofErr w:type="spellStart"/>
      <w:r>
        <w:t>ch</w:t>
      </w:r>
      <w:proofErr w:type="spellEnd"/>
      <w:r>
        <w:t>[1]-&gt;sum + p-&gt;</w:t>
      </w:r>
      <w:proofErr w:type="spellStart"/>
      <w:r>
        <w:t>val</w:t>
      </w:r>
      <w:proofErr w:type="spellEnd"/>
      <w:r>
        <w:t>;</w:t>
      </w:r>
    </w:p>
    <w:p w14:paraId="1F043E4A" w14:textId="77777777" w:rsidR="003E7E54" w:rsidRDefault="003E7E54" w:rsidP="003E7E54"/>
    <w:p w14:paraId="00D670E2" w14:textId="77777777" w:rsidR="003E7E54" w:rsidRDefault="003E7E54" w:rsidP="003E7E54">
      <w:r>
        <w:rPr>
          <w:rFonts w:hint="eastAsia"/>
        </w:rPr>
        <w:t>//</w:t>
      </w:r>
      <w:r>
        <w:rPr>
          <w:rFonts w:hint="eastAsia"/>
        </w:rPr>
        <w:t>这玩意怎么和线段树那么像啊！</w:t>
      </w:r>
    </w:p>
    <w:p w14:paraId="3DB532F7" w14:textId="77777777" w:rsidR="003E7E54" w:rsidRDefault="003E7E54" w:rsidP="003E7E54"/>
    <w:p w14:paraId="6B7115A8" w14:textId="77777777" w:rsidR="003E7E54" w:rsidRDefault="003E7E54" w:rsidP="003E7E54">
      <w:r>
        <w:t xml:space="preserve">        p-&gt;ml = max(p-&gt;</w:t>
      </w:r>
      <w:proofErr w:type="spellStart"/>
      <w:r>
        <w:t>ch</w:t>
      </w:r>
      <w:proofErr w:type="spellEnd"/>
      <w:r>
        <w:t>[0]-&gt;ml, p-&gt;</w:t>
      </w:r>
      <w:proofErr w:type="spellStart"/>
      <w:r>
        <w:t>ch</w:t>
      </w:r>
      <w:proofErr w:type="spellEnd"/>
      <w:r>
        <w:t>[0]-&gt;sum + p-&gt;</w:t>
      </w:r>
      <w:proofErr w:type="spellStart"/>
      <w:r>
        <w:t>val</w:t>
      </w:r>
      <w:proofErr w:type="spellEnd"/>
      <w:r>
        <w:t xml:space="preserve"> + max(p-&gt;</w:t>
      </w:r>
      <w:proofErr w:type="spellStart"/>
      <w:r>
        <w:t>ch</w:t>
      </w:r>
      <w:proofErr w:type="spellEnd"/>
      <w:r>
        <w:t>[1]-&gt;ml, 0));</w:t>
      </w:r>
    </w:p>
    <w:p w14:paraId="6C58B0DC" w14:textId="77777777" w:rsidR="003E7E54" w:rsidRDefault="003E7E54" w:rsidP="003E7E54"/>
    <w:p w14:paraId="2185D83E" w14:textId="77777777" w:rsidR="003E7E54" w:rsidRDefault="003E7E54" w:rsidP="003E7E54">
      <w:r>
        <w:t xml:space="preserve">        p-&gt;</w:t>
      </w:r>
      <w:proofErr w:type="spellStart"/>
      <w:r>
        <w:t>mr</w:t>
      </w:r>
      <w:proofErr w:type="spellEnd"/>
      <w:r>
        <w:t xml:space="preserve"> = max(p-&gt;</w:t>
      </w:r>
      <w:proofErr w:type="spellStart"/>
      <w:r>
        <w:t>ch</w:t>
      </w:r>
      <w:proofErr w:type="spellEnd"/>
      <w:r>
        <w:t>[1]-&gt;</w:t>
      </w:r>
      <w:proofErr w:type="spellStart"/>
      <w:r>
        <w:t>mr</w:t>
      </w:r>
      <w:proofErr w:type="spellEnd"/>
      <w:r>
        <w:t>, p-&gt;</w:t>
      </w:r>
      <w:proofErr w:type="spellStart"/>
      <w:r>
        <w:t>ch</w:t>
      </w:r>
      <w:proofErr w:type="spellEnd"/>
      <w:r>
        <w:t>[1]-&gt;sum + p-&gt;</w:t>
      </w:r>
      <w:proofErr w:type="spellStart"/>
      <w:r>
        <w:t>val</w:t>
      </w:r>
      <w:proofErr w:type="spellEnd"/>
      <w:r>
        <w:t xml:space="preserve"> + max(p-&gt;</w:t>
      </w:r>
      <w:proofErr w:type="spellStart"/>
      <w:r>
        <w:t>ch</w:t>
      </w:r>
      <w:proofErr w:type="spellEnd"/>
      <w:r>
        <w:t>[0]-&gt;</w:t>
      </w:r>
      <w:proofErr w:type="spellStart"/>
      <w:r>
        <w:t>mr</w:t>
      </w:r>
      <w:proofErr w:type="spellEnd"/>
      <w:r>
        <w:t>, 0));</w:t>
      </w:r>
    </w:p>
    <w:p w14:paraId="26C580CA" w14:textId="77777777" w:rsidR="003E7E54" w:rsidRDefault="003E7E54" w:rsidP="003E7E54"/>
    <w:p w14:paraId="01EA9D0E" w14:textId="77777777" w:rsidR="003E7E54" w:rsidRDefault="003E7E54" w:rsidP="003E7E54">
      <w:r>
        <w:rPr>
          <w:rFonts w:hint="eastAsia"/>
        </w:rPr>
        <w:t xml:space="preserve">//ml </w:t>
      </w:r>
      <w:r>
        <w:rPr>
          <w:rFonts w:hint="eastAsia"/>
        </w:rPr>
        <w:t>左边连续的最大值</w:t>
      </w:r>
      <w:r>
        <w:rPr>
          <w:rFonts w:hint="eastAsia"/>
        </w:rPr>
        <w:t xml:space="preserve">, </w:t>
      </w:r>
      <w:proofErr w:type="spellStart"/>
      <w:r>
        <w:rPr>
          <w:rFonts w:hint="eastAsia"/>
        </w:rPr>
        <w:t>mr</w:t>
      </w:r>
      <w:proofErr w:type="spellEnd"/>
      <w:r>
        <w:rPr>
          <w:rFonts w:hint="eastAsia"/>
        </w:rPr>
        <w:t xml:space="preserve"> </w:t>
      </w:r>
      <w:r>
        <w:rPr>
          <w:rFonts w:hint="eastAsia"/>
        </w:rPr>
        <w:t>右边连续的最大值</w:t>
      </w:r>
      <w:r>
        <w:rPr>
          <w:rFonts w:hint="eastAsia"/>
        </w:rPr>
        <w:t xml:space="preserve">, mc </w:t>
      </w:r>
      <w:r>
        <w:rPr>
          <w:rFonts w:hint="eastAsia"/>
        </w:rPr>
        <w:t>该点作为根时连续的最大值</w:t>
      </w:r>
    </w:p>
    <w:p w14:paraId="2097C322" w14:textId="77777777" w:rsidR="003E7E54" w:rsidRDefault="003E7E54" w:rsidP="003E7E54"/>
    <w:p w14:paraId="7925A6CC" w14:textId="77777777" w:rsidR="003E7E54" w:rsidRDefault="003E7E54" w:rsidP="003E7E54">
      <w:r>
        <w:t xml:space="preserve">        </w:t>
      </w:r>
      <w:proofErr w:type="gramStart"/>
      <w:r>
        <w:t>p</w:t>
      </w:r>
      <w:proofErr w:type="gramEnd"/>
      <w:r>
        <w:t>-&gt;mc = max(p-&gt;</w:t>
      </w:r>
      <w:proofErr w:type="spellStart"/>
      <w:r>
        <w:t>ch</w:t>
      </w:r>
      <w:proofErr w:type="spellEnd"/>
      <w:r>
        <w:t>[0]-&gt;mc, p-&gt;</w:t>
      </w:r>
      <w:proofErr w:type="spellStart"/>
      <w:r>
        <w:t>ch</w:t>
      </w:r>
      <w:proofErr w:type="spellEnd"/>
      <w:r>
        <w:t>[1]-&gt;mc);</w:t>
      </w:r>
    </w:p>
    <w:p w14:paraId="347CE0D6" w14:textId="77777777" w:rsidR="003E7E54" w:rsidRDefault="003E7E54" w:rsidP="003E7E54"/>
    <w:p w14:paraId="35CA4DD4" w14:textId="77777777" w:rsidR="003E7E54" w:rsidRDefault="003E7E54" w:rsidP="003E7E54">
      <w:r>
        <w:t xml:space="preserve">        </w:t>
      </w:r>
      <w:proofErr w:type="gramStart"/>
      <w:r>
        <w:t>p</w:t>
      </w:r>
      <w:proofErr w:type="gramEnd"/>
      <w:r>
        <w:t>-&gt;mc = max(p-&gt;mc, max(p-&gt;</w:t>
      </w:r>
      <w:proofErr w:type="spellStart"/>
      <w:r>
        <w:t>ch</w:t>
      </w:r>
      <w:proofErr w:type="spellEnd"/>
      <w:r>
        <w:t>[0]-&gt;</w:t>
      </w:r>
      <w:proofErr w:type="spellStart"/>
      <w:r>
        <w:t>mr</w:t>
      </w:r>
      <w:proofErr w:type="spellEnd"/>
      <w:r>
        <w:t xml:space="preserve"> + p-&gt;</w:t>
      </w:r>
      <w:proofErr w:type="spellStart"/>
      <w:r>
        <w:t>ch</w:t>
      </w:r>
      <w:proofErr w:type="spellEnd"/>
      <w:r>
        <w:t>[1]-&gt;ml, 0) + p-&gt;</w:t>
      </w:r>
      <w:proofErr w:type="spellStart"/>
      <w:r>
        <w:t>val</w:t>
      </w:r>
      <w:proofErr w:type="spellEnd"/>
      <w:r>
        <w:t>);</w:t>
      </w:r>
    </w:p>
    <w:p w14:paraId="2D18A0EC" w14:textId="77777777" w:rsidR="003E7E54" w:rsidRDefault="003E7E54" w:rsidP="003E7E54"/>
    <w:p w14:paraId="24E24E95" w14:textId="77777777" w:rsidR="003E7E54" w:rsidRDefault="003E7E54" w:rsidP="003E7E54">
      <w:r>
        <w:t xml:space="preserve">        </w:t>
      </w:r>
      <w:proofErr w:type="gramStart"/>
      <w:r>
        <w:t>p</w:t>
      </w:r>
      <w:proofErr w:type="gramEnd"/>
      <w:r>
        <w:t>-&gt;mc = max(p-&gt;mc, max(p-&gt;</w:t>
      </w:r>
      <w:proofErr w:type="spellStart"/>
      <w:r>
        <w:t>ch</w:t>
      </w:r>
      <w:proofErr w:type="spellEnd"/>
      <w:r>
        <w:t>[0]-&gt;</w:t>
      </w:r>
      <w:proofErr w:type="spellStart"/>
      <w:r>
        <w:t>mr</w:t>
      </w:r>
      <w:proofErr w:type="spellEnd"/>
      <w:r>
        <w:t>, p-&gt;</w:t>
      </w:r>
      <w:proofErr w:type="spellStart"/>
      <w:r>
        <w:t>ch</w:t>
      </w:r>
      <w:proofErr w:type="spellEnd"/>
      <w:r>
        <w:t>[1]-&gt;ml) + p-&gt;</w:t>
      </w:r>
      <w:proofErr w:type="spellStart"/>
      <w:r>
        <w:t>val</w:t>
      </w:r>
      <w:proofErr w:type="spellEnd"/>
      <w:r>
        <w:t>);</w:t>
      </w:r>
    </w:p>
    <w:p w14:paraId="18ED8399" w14:textId="77777777" w:rsidR="003E7E54" w:rsidRDefault="003E7E54" w:rsidP="003E7E54"/>
    <w:p w14:paraId="6ADE3369" w14:textId="77777777" w:rsidR="003E7E54" w:rsidRDefault="003E7E54" w:rsidP="003E7E54">
      <w:r>
        <w:t xml:space="preserve">    }</w:t>
      </w:r>
    </w:p>
    <w:p w14:paraId="69673123" w14:textId="77777777" w:rsidR="003E7E54" w:rsidRDefault="003E7E54" w:rsidP="003E7E54"/>
    <w:p w14:paraId="36D4FE6E" w14:textId="77777777" w:rsidR="003E7E54" w:rsidRDefault="003E7E54" w:rsidP="003E7E54">
      <w:r>
        <w:t xml:space="preserve">    </w:t>
      </w:r>
      <w:proofErr w:type="gramStart"/>
      <w:r>
        <w:t>void</w:t>
      </w:r>
      <w:proofErr w:type="gramEnd"/>
      <w:r>
        <w:t xml:space="preserve"> rotate(Node *x, </w:t>
      </w:r>
      <w:proofErr w:type="spellStart"/>
      <w:r>
        <w:t>int</w:t>
      </w:r>
      <w:proofErr w:type="spellEnd"/>
      <w:r>
        <w:t xml:space="preserve"> c){</w:t>
      </w:r>
    </w:p>
    <w:p w14:paraId="24319F53" w14:textId="77777777" w:rsidR="003E7E54" w:rsidRDefault="003E7E54" w:rsidP="003E7E54"/>
    <w:p w14:paraId="1EB9F312" w14:textId="77777777" w:rsidR="003E7E54" w:rsidRDefault="003E7E54" w:rsidP="003E7E54">
      <w:r>
        <w:rPr>
          <w:rFonts w:hint="eastAsia"/>
        </w:rPr>
        <w:t xml:space="preserve">        //c = 1 </w:t>
      </w:r>
      <w:r>
        <w:rPr>
          <w:rFonts w:hint="eastAsia"/>
        </w:rPr>
        <w:t>是右旋</w:t>
      </w:r>
      <w:r>
        <w:rPr>
          <w:rFonts w:hint="eastAsia"/>
        </w:rPr>
        <w:t xml:space="preserve"> 0 </w:t>
      </w:r>
      <w:r>
        <w:rPr>
          <w:rFonts w:hint="eastAsia"/>
        </w:rPr>
        <w:t>是左旋</w:t>
      </w:r>
      <w:r>
        <w:rPr>
          <w:rFonts w:hint="eastAsia"/>
        </w:rPr>
        <w:t xml:space="preserve"> , </w:t>
      </w:r>
      <w:r>
        <w:rPr>
          <w:rFonts w:hint="eastAsia"/>
        </w:rPr>
        <w:t>将</w:t>
      </w:r>
      <w:r>
        <w:rPr>
          <w:rFonts w:hint="eastAsia"/>
        </w:rPr>
        <w:t xml:space="preserve"> x  </w:t>
      </w:r>
      <w:r>
        <w:rPr>
          <w:rFonts w:hint="eastAsia"/>
        </w:rPr>
        <w:t>节点旋转到</w:t>
      </w:r>
      <w:proofErr w:type="gramStart"/>
      <w:r>
        <w:rPr>
          <w:rFonts w:hint="eastAsia"/>
        </w:rPr>
        <w:t>它父亲</w:t>
      </w:r>
      <w:proofErr w:type="gramEnd"/>
      <w:r>
        <w:rPr>
          <w:rFonts w:hint="eastAsia"/>
        </w:rPr>
        <w:t>的位置</w:t>
      </w:r>
    </w:p>
    <w:p w14:paraId="5EAEAAB1" w14:textId="77777777" w:rsidR="003E7E54" w:rsidRDefault="003E7E54" w:rsidP="003E7E54"/>
    <w:p w14:paraId="6DD72822" w14:textId="77777777" w:rsidR="003E7E54" w:rsidRDefault="003E7E54" w:rsidP="003E7E54">
      <w:r>
        <w:t xml:space="preserve">        Node *y = x-&gt;pre;</w:t>
      </w:r>
    </w:p>
    <w:p w14:paraId="722B8667" w14:textId="77777777" w:rsidR="003E7E54" w:rsidRDefault="003E7E54" w:rsidP="003E7E54"/>
    <w:p w14:paraId="0AD00665" w14:textId="77777777" w:rsidR="003E7E54" w:rsidRDefault="003E7E54" w:rsidP="003E7E54">
      <w:r>
        <w:t xml:space="preserve">        </w:t>
      </w:r>
      <w:proofErr w:type="gramStart"/>
      <w:r>
        <w:t>y</w:t>
      </w:r>
      <w:proofErr w:type="gramEnd"/>
      <w:r>
        <w:t>-&gt;</w:t>
      </w:r>
      <w:proofErr w:type="spellStart"/>
      <w:r>
        <w:t>ch</w:t>
      </w:r>
      <w:proofErr w:type="spellEnd"/>
      <w:r>
        <w:t>[!c] = x-&gt;</w:t>
      </w:r>
      <w:proofErr w:type="spellStart"/>
      <w:r>
        <w:t>ch</w:t>
      </w:r>
      <w:proofErr w:type="spellEnd"/>
      <w:r>
        <w:t>[c];</w:t>
      </w:r>
    </w:p>
    <w:p w14:paraId="69921699" w14:textId="77777777" w:rsidR="003E7E54" w:rsidRDefault="003E7E54" w:rsidP="003E7E54"/>
    <w:p w14:paraId="2479D77B" w14:textId="77777777" w:rsidR="003E7E54" w:rsidRDefault="003E7E54" w:rsidP="003E7E54">
      <w:r>
        <w:t xml:space="preserve">        </w:t>
      </w:r>
      <w:proofErr w:type="gramStart"/>
      <w:r>
        <w:t>if(</w:t>
      </w:r>
      <w:proofErr w:type="gramEnd"/>
      <w:r>
        <w:t>x-&gt;</w:t>
      </w:r>
      <w:proofErr w:type="spellStart"/>
      <w:r>
        <w:t>ch</w:t>
      </w:r>
      <w:proofErr w:type="spellEnd"/>
      <w:r>
        <w:t>[c] != null){</w:t>
      </w:r>
    </w:p>
    <w:p w14:paraId="714C52BC" w14:textId="77777777" w:rsidR="003E7E54" w:rsidRDefault="003E7E54" w:rsidP="003E7E54"/>
    <w:p w14:paraId="180EFA53" w14:textId="77777777" w:rsidR="003E7E54" w:rsidRDefault="003E7E54" w:rsidP="003E7E54">
      <w:r>
        <w:lastRenderedPageBreak/>
        <w:t xml:space="preserve">            </w:t>
      </w:r>
      <w:proofErr w:type="gramStart"/>
      <w:r>
        <w:t>x</w:t>
      </w:r>
      <w:proofErr w:type="gramEnd"/>
      <w:r>
        <w:t>-&gt;</w:t>
      </w:r>
      <w:proofErr w:type="spellStart"/>
      <w:r>
        <w:t>ch</w:t>
      </w:r>
      <w:proofErr w:type="spellEnd"/>
      <w:r>
        <w:t>[c]-&gt;pre = y;</w:t>
      </w:r>
    </w:p>
    <w:p w14:paraId="11A5F794" w14:textId="77777777" w:rsidR="003E7E54" w:rsidRDefault="003E7E54" w:rsidP="003E7E54"/>
    <w:p w14:paraId="2717AFCD" w14:textId="77777777" w:rsidR="003E7E54" w:rsidRDefault="003E7E54" w:rsidP="003E7E54">
      <w:r>
        <w:t xml:space="preserve">        }</w:t>
      </w:r>
    </w:p>
    <w:p w14:paraId="52C00671" w14:textId="77777777" w:rsidR="003E7E54" w:rsidRDefault="003E7E54" w:rsidP="003E7E54"/>
    <w:p w14:paraId="2BC3F505" w14:textId="77777777" w:rsidR="003E7E54" w:rsidRDefault="003E7E54" w:rsidP="003E7E54">
      <w:r>
        <w:t xml:space="preserve">        </w:t>
      </w:r>
      <w:proofErr w:type="gramStart"/>
      <w:r>
        <w:t>x</w:t>
      </w:r>
      <w:proofErr w:type="gramEnd"/>
      <w:r>
        <w:t>-&gt;pre = y-&gt;pre;</w:t>
      </w:r>
    </w:p>
    <w:p w14:paraId="179B7DBC" w14:textId="77777777" w:rsidR="003E7E54" w:rsidRDefault="003E7E54" w:rsidP="003E7E54"/>
    <w:p w14:paraId="4333629F" w14:textId="77777777" w:rsidR="003E7E54" w:rsidRDefault="003E7E54" w:rsidP="003E7E54">
      <w:r>
        <w:t xml:space="preserve">        </w:t>
      </w:r>
      <w:proofErr w:type="gramStart"/>
      <w:r>
        <w:t>if(</w:t>
      </w:r>
      <w:proofErr w:type="gramEnd"/>
      <w:r>
        <w:t>y-&gt;pre != null){</w:t>
      </w:r>
    </w:p>
    <w:p w14:paraId="255B58FC" w14:textId="77777777" w:rsidR="003E7E54" w:rsidRDefault="003E7E54" w:rsidP="003E7E54"/>
    <w:p w14:paraId="3C71929D" w14:textId="77777777" w:rsidR="003E7E54" w:rsidRDefault="003E7E54" w:rsidP="003E7E54">
      <w:r>
        <w:t xml:space="preserve">            </w:t>
      </w:r>
      <w:proofErr w:type="gramStart"/>
      <w:r>
        <w:t>if(</w:t>
      </w:r>
      <w:proofErr w:type="gramEnd"/>
      <w:r>
        <w:t>y-&gt;pre-&gt;</w:t>
      </w:r>
      <w:proofErr w:type="spellStart"/>
      <w:r>
        <w:t>ch</w:t>
      </w:r>
      <w:proofErr w:type="spellEnd"/>
      <w:r>
        <w:t>[0] == y){</w:t>
      </w:r>
    </w:p>
    <w:p w14:paraId="6C126D6B" w14:textId="77777777" w:rsidR="003E7E54" w:rsidRDefault="003E7E54" w:rsidP="003E7E54"/>
    <w:p w14:paraId="19FCA0A7" w14:textId="77777777" w:rsidR="003E7E54" w:rsidRDefault="003E7E54" w:rsidP="003E7E54">
      <w:r>
        <w:t xml:space="preserve">                </w:t>
      </w:r>
      <w:proofErr w:type="gramStart"/>
      <w:r>
        <w:t>y</w:t>
      </w:r>
      <w:proofErr w:type="gramEnd"/>
      <w:r>
        <w:t>-&gt;pre-&gt;</w:t>
      </w:r>
      <w:proofErr w:type="spellStart"/>
      <w:r>
        <w:t>ch</w:t>
      </w:r>
      <w:proofErr w:type="spellEnd"/>
      <w:r>
        <w:t>[0] = x;</w:t>
      </w:r>
    </w:p>
    <w:p w14:paraId="0BABE709" w14:textId="77777777" w:rsidR="003E7E54" w:rsidRDefault="003E7E54" w:rsidP="003E7E54"/>
    <w:p w14:paraId="5CCAF8DE" w14:textId="77777777" w:rsidR="003E7E54" w:rsidRDefault="003E7E54" w:rsidP="003E7E54">
      <w:r>
        <w:t xml:space="preserve">            </w:t>
      </w:r>
      <w:proofErr w:type="gramStart"/>
      <w:r>
        <w:t>}else</w:t>
      </w:r>
      <w:proofErr w:type="gramEnd"/>
      <w:r>
        <w:t xml:space="preserve"> {</w:t>
      </w:r>
    </w:p>
    <w:p w14:paraId="71BA4A1E" w14:textId="77777777" w:rsidR="003E7E54" w:rsidRDefault="003E7E54" w:rsidP="003E7E54"/>
    <w:p w14:paraId="12BA4934" w14:textId="77777777" w:rsidR="003E7E54" w:rsidRDefault="003E7E54" w:rsidP="003E7E54">
      <w:r>
        <w:t xml:space="preserve">                </w:t>
      </w:r>
      <w:proofErr w:type="gramStart"/>
      <w:r>
        <w:t>y</w:t>
      </w:r>
      <w:proofErr w:type="gramEnd"/>
      <w:r>
        <w:t>-&gt;pre-&gt;</w:t>
      </w:r>
      <w:proofErr w:type="spellStart"/>
      <w:r>
        <w:t>ch</w:t>
      </w:r>
      <w:proofErr w:type="spellEnd"/>
      <w:r>
        <w:t>[1] = x;</w:t>
      </w:r>
    </w:p>
    <w:p w14:paraId="0F96FD60" w14:textId="77777777" w:rsidR="003E7E54" w:rsidRDefault="003E7E54" w:rsidP="003E7E54"/>
    <w:p w14:paraId="2E83092B" w14:textId="77777777" w:rsidR="003E7E54" w:rsidRDefault="003E7E54" w:rsidP="003E7E54">
      <w:r>
        <w:t xml:space="preserve">            }</w:t>
      </w:r>
    </w:p>
    <w:p w14:paraId="7403806C" w14:textId="77777777" w:rsidR="003E7E54" w:rsidRDefault="003E7E54" w:rsidP="003E7E54"/>
    <w:p w14:paraId="4562AC37" w14:textId="77777777" w:rsidR="003E7E54" w:rsidRDefault="003E7E54" w:rsidP="003E7E54">
      <w:r>
        <w:t xml:space="preserve">        }</w:t>
      </w:r>
    </w:p>
    <w:p w14:paraId="757592EB" w14:textId="77777777" w:rsidR="003E7E54" w:rsidRDefault="003E7E54" w:rsidP="003E7E54"/>
    <w:p w14:paraId="3A923283" w14:textId="77777777" w:rsidR="003E7E54" w:rsidRDefault="003E7E54" w:rsidP="003E7E54">
      <w:r>
        <w:t xml:space="preserve">        </w:t>
      </w:r>
      <w:proofErr w:type="gramStart"/>
      <w:r>
        <w:t>x</w:t>
      </w:r>
      <w:proofErr w:type="gramEnd"/>
      <w:r>
        <w:t>-&gt;</w:t>
      </w:r>
      <w:proofErr w:type="spellStart"/>
      <w:r>
        <w:t>ch</w:t>
      </w:r>
      <w:proofErr w:type="spellEnd"/>
      <w:r>
        <w:t>[c] = y;</w:t>
      </w:r>
    </w:p>
    <w:p w14:paraId="15A8B012" w14:textId="77777777" w:rsidR="003E7E54" w:rsidRDefault="003E7E54" w:rsidP="003E7E54"/>
    <w:p w14:paraId="03776C46" w14:textId="77777777" w:rsidR="003E7E54" w:rsidRDefault="003E7E54" w:rsidP="003E7E54">
      <w:r>
        <w:t xml:space="preserve">        </w:t>
      </w:r>
      <w:proofErr w:type="gramStart"/>
      <w:r>
        <w:t>y</w:t>
      </w:r>
      <w:proofErr w:type="gramEnd"/>
      <w:r>
        <w:t>-&gt;pre = x;</w:t>
      </w:r>
    </w:p>
    <w:p w14:paraId="178162B8" w14:textId="77777777" w:rsidR="003E7E54" w:rsidRDefault="003E7E54" w:rsidP="003E7E54"/>
    <w:p w14:paraId="59B4E38A" w14:textId="77777777" w:rsidR="003E7E54" w:rsidRDefault="003E7E54" w:rsidP="003E7E54">
      <w:r>
        <w:t xml:space="preserve">        </w:t>
      </w:r>
      <w:proofErr w:type="gramStart"/>
      <w:r>
        <w:t>if(</w:t>
      </w:r>
      <w:proofErr w:type="gramEnd"/>
      <w:r>
        <w:t>y == root){</w:t>
      </w:r>
    </w:p>
    <w:p w14:paraId="0B8A15E7" w14:textId="77777777" w:rsidR="003E7E54" w:rsidRDefault="003E7E54" w:rsidP="003E7E54"/>
    <w:p w14:paraId="4B77008E" w14:textId="77777777" w:rsidR="003E7E54" w:rsidRDefault="003E7E54" w:rsidP="003E7E54">
      <w:r>
        <w:t xml:space="preserve">            </w:t>
      </w:r>
      <w:proofErr w:type="gramStart"/>
      <w:r>
        <w:t>root</w:t>
      </w:r>
      <w:proofErr w:type="gramEnd"/>
      <w:r>
        <w:t xml:space="preserve"> = x;</w:t>
      </w:r>
    </w:p>
    <w:p w14:paraId="2F5D25EC" w14:textId="77777777" w:rsidR="003E7E54" w:rsidRDefault="003E7E54" w:rsidP="003E7E54"/>
    <w:p w14:paraId="23849C83" w14:textId="77777777" w:rsidR="003E7E54" w:rsidRDefault="003E7E54" w:rsidP="003E7E54">
      <w:r>
        <w:t xml:space="preserve">        }</w:t>
      </w:r>
    </w:p>
    <w:p w14:paraId="317515E6" w14:textId="77777777" w:rsidR="003E7E54" w:rsidRDefault="003E7E54" w:rsidP="003E7E54"/>
    <w:p w14:paraId="73D5D6E4" w14:textId="77777777" w:rsidR="003E7E54" w:rsidRDefault="003E7E54" w:rsidP="003E7E54">
      <w:r>
        <w:t xml:space="preserve">        </w:t>
      </w:r>
      <w:proofErr w:type="spellStart"/>
      <w:proofErr w:type="gramStart"/>
      <w:r>
        <w:t>updata</w:t>
      </w:r>
      <w:proofErr w:type="spellEnd"/>
      <w:r>
        <w:t>(</w:t>
      </w:r>
      <w:proofErr w:type="gramEnd"/>
      <w:r>
        <w:t>y);</w:t>
      </w:r>
    </w:p>
    <w:p w14:paraId="6DA1EDD3" w14:textId="77777777" w:rsidR="003E7E54" w:rsidRDefault="003E7E54" w:rsidP="003E7E54"/>
    <w:p w14:paraId="782DA160" w14:textId="77777777" w:rsidR="003E7E54" w:rsidRDefault="003E7E54" w:rsidP="003E7E54">
      <w:r>
        <w:t xml:space="preserve">    }</w:t>
      </w:r>
    </w:p>
    <w:p w14:paraId="0994C51B" w14:textId="77777777" w:rsidR="003E7E54" w:rsidRDefault="003E7E54" w:rsidP="003E7E54"/>
    <w:p w14:paraId="2B5A5F92" w14:textId="77777777" w:rsidR="003E7E54" w:rsidRDefault="003E7E54" w:rsidP="003E7E54">
      <w:r>
        <w:t xml:space="preserve">    </w:t>
      </w:r>
      <w:proofErr w:type="gramStart"/>
      <w:r>
        <w:t>void</w:t>
      </w:r>
      <w:proofErr w:type="gramEnd"/>
      <w:r>
        <w:t xml:space="preserve"> splay(Node *x, Node *f){</w:t>
      </w:r>
    </w:p>
    <w:p w14:paraId="451137CF" w14:textId="77777777" w:rsidR="003E7E54" w:rsidRDefault="003E7E54" w:rsidP="003E7E54"/>
    <w:p w14:paraId="4096DCE3" w14:textId="77777777" w:rsidR="003E7E54" w:rsidRDefault="003E7E54" w:rsidP="003E7E54">
      <w:r>
        <w:rPr>
          <w:rFonts w:hint="eastAsia"/>
        </w:rPr>
        <w:t xml:space="preserve">        //</w:t>
      </w:r>
      <w:r>
        <w:rPr>
          <w:rFonts w:hint="eastAsia"/>
        </w:rPr>
        <w:t>把节点</w:t>
      </w:r>
      <w:r>
        <w:rPr>
          <w:rFonts w:hint="eastAsia"/>
        </w:rPr>
        <w:t xml:space="preserve"> x </w:t>
      </w:r>
      <w:r>
        <w:rPr>
          <w:rFonts w:hint="eastAsia"/>
        </w:rPr>
        <w:t>旋转为</w:t>
      </w:r>
      <w:r>
        <w:rPr>
          <w:rFonts w:hint="eastAsia"/>
        </w:rPr>
        <w:t xml:space="preserve"> f </w:t>
      </w:r>
      <w:r>
        <w:rPr>
          <w:rFonts w:hint="eastAsia"/>
        </w:rPr>
        <w:t>的儿子，若</w:t>
      </w:r>
      <w:r>
        <w:rPr>
          <w:rFonts w:hint="eastAsia"/>
        </w:rPr>
        <w:t xml:space="preserve"> f </w:t>
      </w:r>
      <w:r>
        <w:rPr>
          <w:rFonts w:hint="eastAsia"/>
        </w:rPr>
        <w:t>为</w:t>
      </w:r>
      <w:r>
        <w:rPr>
          <w:rFonts w:hint="eastAsia"/>
        </w:rPr>
        <w:t xml:space="preserve"> null </w:t>
      </w:r>
      <w:r>
        <w:rPr>
          <w:rFonts w:hint="eastAsia"/>
        </w:rPr>
        <w:t>则把</w:t>
      </w:r>
      <w:r>
        <w:rPr>
          <w:rFonts w:hint="eastAsia"/>
        </w:rPr>
        <w:t xml:space="preserve"> x </w:t>
      </w:r>
      <w:r>
        <w:rPr>
          <w:rFonts w:hint="eastAsia"/>
        </w:rPr>
        <w:t>旋转到根的位置</w:t>
      </w:r>
    </w:p>
    <w:p w14:paraId="76A4BE63" w14:textId="77777777" w:rsidR="003E7E54" w:rsidRDefault="003E7E54" w:rsidP="003E7E54"/>
    <w:p w14:paraId="2928D893" w14:textId="77777777" w:rsidR="003E7E54" w:rsidRDefault="003E7E54" w:rsidP="003E7E54">
      <w:r>
        <w:t xml:space="preserve">        </w:t>
      </w:r>
      <w:proofErr w:type="gramStart"/>
      <w:r>
        <w:t>while(</w:t>
      </w:r>
      <w:proofErr w:type="gramEnd"/>
      <w:r>
        <w:t>x-&gt;pre != f){</w:t>
      </w:r>
    </w:p>
    <w:p w14:paraId="1F093594" w14:textId="77777777" w:rsidR="003E7E54" w:rsidRDefault="003E7E54" w:rsidP="003E7E54"/>
    <w:p w14:paraId="3F592EC1" w14:textId="77777777" w:rsidR="003E7E54" w:rsidRDefault="003E7E54" w:rsidP="003E7E54">
      <w:r>
        <w:t xml:space="preserve">            </w:t>
      </w:r>
      <w:proofErr w:type="gramStart"/>
      <w:r>
        <w:t>if(</w:t>
      </w:r>
      <w:proofErr w:type="gramEnd"/>
      <w:r>
        <w:t>x-&gt;pre-&gt;pre == f){//</w:t>
      </w:r>
      <w:proofErr w:type="spellStart"/>
      <w:r>
        <w:t>zig</w:t>
      </w:r>
      <w:proofErr w:type="spellEnd"/>
    </w:p>
    <w:p w14:paraId="5B638099" w14:textId="77777777" w:rsidR="003E7E54" w:rsidRDefault="003E7E54" w:rsidP="003E7E54"/>
    <w:p w14:paraId="1349494C" w14:textId="77777777" w:rsidR="003E7E54" w:rsidRDefault="003E7E54" w:rsidP="003E7E54">
      <w:r>
        <w:t xml:space="preserve">                </w:t>
      </w:r>
      <w:proofErr w:type="gramStart"/>
      <w:r>
        <w:t>rotate(</w:t>
      </w:r>
      <w:proofErr w:type="gramEnd"/>
      <w:r>
        <w:t>x, x-&gt;pre-&gt;</w:t>
      </w:r>
      <w:proofErr w:type="spellStart"/>
      <w:r>
        <w:t>ch</w:t>
      </w:r>
      <w:proofErr w:type="spellEnd"/>
      <w:r>
        <w:t>[0] == x);</w:t>
      </w:r>
    </w:p>
    <w:p w14:paraId="7D8DA8AB" w14:textId="77777777" w:rsidR="003E7E54" w:rsidRDefault="003E7E54" w:rsidP="003E7E54"/>
    <w:p w14:paraId="3E8CB3F0" w14:textId="77777777" w:rsidR="003E7E54" w:rsidRDefault="003E7E54" w:rsidP="003E7E54">
      <w:r>
        <w:lastRenderedPageBreak/>
        <w:t xml:space="preserve">                /*if(x-&gt;pre-&gt;</w:t>
      </w:r>
      <w:proofErr w:type="spellStart"/>
      <w:proofErr w:type="gramStart"/>
      <w:r>
        <w:t>ch</w:t>
      </w:r>
      <w:proofErr w:type="spellEnd"/>
      <w:r>
        <w:t>[</w:t>
      </w:r>
      <w:proofErr w:type="gramEnd"/>
      <w:r>
        <w:t>0] == x){</w:t>
      </w:r>
    </w:p>
    <w:p w14:paraId="36DFD5C8" w14:textId="77777777" w:rsidR="003E7E54" w:rsidRDefault="003E7E54" w:rsidP="003E7E54"/>
    <w:p w14:paraId="44191A18" w14:textId="77777777" w:rsidR="003E7E54" w:rsidRDefault="003E7E54" w:rsidP="003E7E54">
      <w:r>
        <w:rPr>
          <w:rFonts w:hint="eastAsia"/>
        </w:rPr>
        <w:t xml:space="preserve">                    rotate(x, 1);    //</w:t>
      </w:r>
      <w:r>
        <w:rPr>
          <w:rFonts w:hint="eastAsia"/>
        </w:rPr>
        <w:t>右旋</w:t>
      </w:r>
    </w:p>
    <w:p w14:paraId="120AECA7" w14:textId="77777777" w:rsidR="003E7E54" w:rsidRDefault="003E7E54" w:rsidP="003E7E54"/>
    <w:p w14:paraId="482585A7" w14:textId="77777777" w:rsidR="003E7E54" w:rsidRDefault="003E7E54" w:rsidP="003E7E54">
      <w:r>
        <w:t xml:space="preserve">                </w:t>
      </w:r>
      <w:proofErr w:type="gramStart"/>
      <w:r>
        <w:t>}else</w:t>
      </w:r>
      <w:proofErr w:type="gramEnd"/>
      <w:r>
        <w:t xml:space="preserve"> {</w:t>
      </w:r>
    </w:p>
    <w:p w14:paraId="62854057" w14:textId="77777777" w:rsidR="003E7E54" w:rsidRDefault="003E7E54" w:rsidP="003E7E54"/>
    <w:p w14:paraId="2D02404B" w14:textId="77777777" w:rsidR="003E7E54" w:rsidRDefault="003E7E54" w:rsidP="003E7E54">
      <w:r>
        <w:rPr>
          <w:rFonts w:hint="eastAsia"/>
        </w:rPr>
        <w:t xml:space="preserve">                    rotate(x, 0);    //</w:t>
      </w:r>
      <w:r>
        <w:rPr>
          <w:rFonts w:hint="eastAsia"/>
        </w:rPr>
        <w:t>左旋</w:t>
      </w:r>
      <w:r>
        <w:rPr>
          <w:rFonts w:hint="eastAsia"/>
        </w:rPr>
        <w:t xml:space="preserve"> </w:t>
      </w:r>
    </w:p>
    <w:p w14:paraId="4A694C4C" w14:textId="77777777" w:rsidR="003E7E54" w:rsidRDefault="003E7E54" w:rsidP="003E7E54"/>
    <w:p w14:paraId="44A0CB49" w14:textId="77777777" w:rsidR="003E7E54" w:rsidRDefault="003E7E54" w:rsidP="003E7E54">
      <w:r>
        <w:t xml:space="preserve">                } */// &lt;==&gt; rotate(x, x-&gt;pre-&gt;</w:t>
      </w:r>
      <w:proofErr w:type="spellStart"/>
      <w:proofErr w:type="gramStart"/>
      <w:r>
        <w:t>ch</w:t>
      </w:r>
      <w:proofErr w:type="spellEnd"/>
      <w:r>
        <w:t>[</w:t>
      </w:r>
      <w:proofErr w:type="gramEnd"/>
      <w:r>
        <w:t>0] == x);</w:t>
      </w:r>
    </w:p>
    <w:p w14:paraId="67A39AE4" w14:textId="77777777" w:rsidR="003E7E54" w:rsidRDefault="003E7E54" w:rsidP="003E7E54"/>
    <w:p w14:paraId="0A7A01D6" w14:textId="77777777" w:rsidR="003E7E54" w:rsidRDefault="003E7E54" w:rsidP="003E7E54">
      <w:r>
        <w:t xml:space="preserve">            </w:t>
      </w:r>
      <w:proofErr w:type="gramStart"/>
      <w:r>
        <w:t>}else</w:t>
      </w:r>
      <w:proofErr w:type="gramEnd"/>
      <w:r>
        <w:t xml:space="preserve"> {</w:t>
      </w:r>
    </w:p>
    <w:p w14:paraId="05A51C87" w14:textId="77777777" w:rsidR="003E7E54" w:rsidRDefault="003E7E54" w:rsidP="003E7E54"/>
    <w:p w14:paraId="2A4419D9" w14:textId="77777777" w:rsidR="003E7E54" w:rsidRDefault="003E7E54" w:rsidP="003E7E54">
      <w:r>
        <w:t xml:space="preserve">                Node *y = x-&gt;pre;</w:t>
      </w:r>
    </w:p>
    <w:p w14:paraId="11A05328" w14:textId="77777777" w:rsidR="003E7E54" w:rsidRDefault="003E7E54" w:rsidP="003E7E54"/>
    <w:p w14:paraId="4EA2D748" w14:textId="77777777" w:rsidR="003E7E54" w:rsidRDefault="003E7E54" w:rsidP="003E7E54">
      <w:r>
        <w:t xml:space="preserve">                Node *z = y-&gt;pre;</w:t>
      </w:r>
    </w:p>
    <w:p w14:paraId="5829D65F" w14:textId="77777777" w:rsidR="003E7E54" w:rsidRDefault="003E7E54" w:rsidP="003E7E54"/>
    <w:p w14:paraId="5811E5F5" w14:textId="77777777" w:rsidR="003E7E54" w:rsidRDefault="003E7E54" w:rsidP="003E7E54">
      <w:r>
        <w:t xml:space="preserve">                </w:t>
      </w:r>
      <w:proofErr w:type="gramStart"/>
      <w:r>
        <w:t>if(</w:t>
      </w:r>
      <w:proofErr w:type="gramEnd"/>
      <w:r>
        <w:t>z-&gt;</w:t>
      </w:r>
      <w:proofErr w:type="spellStart"/>
      <w:r>
        <w:t>ch</w:t>
      </w:r>
      <w:proofErr w:type="spellEnd"/>
      <w:r>
        <w:t>[0] == y){</w:t>
      </w:r>
    </w:p>
    <w:p w14:paraId="41AFD3FA" w14:textId="77777777" w:rsidR="003E7E54" w:rsidRDefault="003E7E54" w:rsidP="003E7E54"/>
    <w:p w14:paraId="1163EDD9" w14:textId="77777777" w:rsidR="003E7E54" w:rsidRDefault="003E7E54" w:rsidP="003E7E54">
      <w:r>
        <w:t xml:space="preserve">                    </w:t>
      </w:r>
      <w:proofErr w:type="gramStart"/>
      <w:r>
        <w:t>if(</w:t>
      </w:r>
      <w:proofErr w:type="gramEnd"/>
      <w:r>
        <w:t>y-&gt;</w:t>
      </w:r>
      <w:proofErr w:type="spellStart"/>
      <w:r>
        <w:t>ch</w:t>
      </w:r>
      <w:proofErr w:type="spellEnd"/>
      <w:r>
        <w:t>[0] == x){</w:t>
      </w:r>
    </w:p>
    <w:p w14:paraId="41A85102" w14:textId="77777777" w:rsidR="003E7E54" w:rsidRDefault="003E7E54" w:rsidP="003E7E54"/>
    <w:p w14:paraId="713895E3" w14:textId="77777777" w:rsidR="003E7E54" w:rsidRDefault="003E7E54" w:rsidP="003E7E54">
      <w:r>
        <w:t xml:space="preserve">                        </w:t>
      </w:r>
      <w:proofErr w:type="gramStart"/>
      <w:r>
        <w:t>rotate(</w:t>
      </w:r>
      <w:proofErr w:type="gramEnd"/>
      <w:r>
        <w:t>y, 1), rotate(x, 1);//</w:t>
      </w:r>
      <w:proofErr w:type="spellStart"/>
      <w:r>
        <w:t>zig-zig</w:t>
      </w:r>
      <w:proofErr w:type="spellEnd"/>
    </w:p>
    <w:p w14:paraId="22DB0F57" w14:textId="77777777" w:rsidR="003E7E54" w:rsidRDefault="003E7E54" w:rsidP="003E7E54"/>
    <w:p w14:paraId="48E84968" w14:textId="77777777" w:rsidR="003E7E54" w:rsidRDefault="003E7E54" w:rsidP="003E7E54">
      <w:r>
        <w:t xml:space="preserve">                    </w:t>
      </w:r>
      <w:proofErr w:type="gramStart"/>
      <w:r>
        <w:t>}else</w:t>
      </w:r>
      <w:proofErr w:type="gramEnd"/>
      <w:r>
        <w:t>{</w:t>
      </w:r>
    </w:p>
    <w:p w14:paraId="1254FB97" w14:textId="77777777" w:rsidR="003E7E54" w:rsidRDefault="003E7E54" w:rsidP="003E7E54"/>
    <w:p w14:paraId="61449D68" w14:textId="77777777" w:rsidR="003E7E54" w:rsidRDefault="003E7E54" w:rsidP="003E7E54">
      <w:r>
        <w:t xml:space="preserve">                        </w:t>
      </w:r>
      <w:proofErr w:type="gramStart"/>
      <w:r>
        <w:t>rotate(</w:t>
      </w:r>
      <w:proofErr w:type="gramEnd"/>
      <w:r>
        <w:t>x, 0), rotate(x, 1);//</w:t>
      </w:r>
      <w:proofErr w:type="spellStart"/>
      <w:r>
        <w:t>zig-zag</w:t>
      </w:r>
      <w:proofErr w:type="spellEnd"/>
    </w:p>
    <w:p w14:paraId="2057788C" w14:textId="77777777" w:rsidR="003E7E54" w:rsidRDefault="003E7E54" w:rsidP="003E7E54"/>
    <w:p w14:paraId="56B85D90" w14:textId="77777777" w:rsidR="003E7E54" w:rsidRDefault="003E7E54" w:rsidP="003E7E54">
      <w:r>
        <w:t xml:space="preserve">                    }//</w:t>
      </w:r>
    </w:p>
    <w:p w14:paraId="79EA3AD2" w14:textId="77777777" w:rsidR="003E7E54" w:rsidRDefault="003E7E54" w:rsidP="003E7E54"/>
    <w:p w14:paraId="29DF7E81" w14:textId="77777777" w:rsidR="003E7E54" w:rsidRDefault="003E7E54" w:rsidP="003E7E54">
      <w:r>
        <w:t xml:space="preserve">                </w:t>
      </w:r>
      <w:proofErr w:type="gramStart"/>
      <w:r>
        <w:t>}else</w:t>
      </w:r>
      <w:proofErr w:type="gramEnd"/>
      <w:r>
        <w:t xml:space="preserve"> {</w:t>
      </w:r>
    </w:p>
    <w:p w14:paraId="7E04EA35" w14:textId="77777777" w:rsidR="003E7E54" w:rsidRDefault="003E7E54" w:rsidP="003E7E54"/>
    <w:p w14:paraId="1D9A012C" w14:textId="77777777" w:rsidR="003E7E54" w:rsidRDefault="003E7E54" w:rsidP="003E7E54">
      <w:r>
        <w:t xml:space="preserve">                    </w:t>
      </w:r>
      <w:proofErr w:type="gramStart"/>
      <w:r>
        <w:t>if(</w:t>
      </w:r>
      <w:proofErr w:type="gramEnd"/>
      <w:r>
        <w:t>y-&gt;</w:t>
      </w:r>
      <w:proofErr w:type="spellStart"/>
      <w:r>
        <w:t>ch</w:t>
      </w:r>
      <w:proofErr w:type="spellEnd"/>
      <w:r>
        <w:t>[1] == x){</w:t>
      </w:r>
    </w:p>
    <w:p w14:paraId="382BA983" w14:textId="77777777" w:rsidR="003E7E54" w:rsidRDefault="003E7E54" w:rsidP="003E7E54"/>
    <w:p w14:paraId="7E12C6BA" w14:textId="77777777" w:rsidR="003E7E54" w:rsidRDefault="003E7E54" w:rsidP="003E7E54">
      <w:r>
        <w:t xml:space="preserve">                        </w:t>
      </w:r>
      <w:proofErr w:type="gramStart"/>
      <w:r>
        <w:t>rotate(</w:t>
      </w:r>
      <w:proofErr w:type="gramEnd"/>
      <w:r>
        <w:t>y, 0), rotate(x, 0);//</w:t>
      </w:r>
      <w:proofErr w:type="spellStart"/>
      <w:r>
        <w:t>zig-zig</w:t>
      </w:r>
      <w:proofErr w:type="spellEnd"/>
    </w:p>
    <w:p w14:paraId="315EB9FE" w14:textId="77777777" w:rsidR="003E7E54" w:rsidRDefault="003E7E54" w:rsidP="003E7E54"/>
    <w:p w14:paraId="1A1218D2" w14:textId="77777777" w:rsidR="003E7E54" w:rsidRDefault="003E7E54" w:rsidP="003E7E54">
      <w:r>
        <w:t xml:space="preserve">                    </w:t>
      </w:r>
      <w:proofErr w:type="gramStart"/>
      <w:r>
        <w:t>}else</w:t>
      </w:r>
      <w:proofErr w:type="gramEnd"/>
      <w:r>
        <w:t xml:space="preserve"> {</w:t>
      </w:r>
    </w:p>
    <w:p w14:paraId="434EF812" w14:textId="77777777" w:rsidR="003E7E54" w:rsidRDefault="003E7E54" w:rsidP="003E7E54"/>
    <w:p w14:paraId="478FA4D4" w14:textId="77777777" w:rsidR="003E7E54" w:rsidRDefault="003E7E54" w:rsidP="003E7E54">
      <w:r>
        <w:t xml:space="preserve">                        </w:t>
      </w:r>
      <w:proofErr w:type="gramStart"/>
      <w:r>
        <w:t>rotate(</w:t>
      </w:r>
      <w:proofErr w:type="gramEnd"/>
      <w:r>
        <w:t>x, 1), rotate(x, 0);    //</w:t>
      </w:r>
      <w:proofErr w:type="spellStart"/>
      <w:r>
        <w:t>zig-zag</w:t>
      </w:r>
      <w:proofErr w:type="spellEnd"/>
    </w:p>
    <w:p w14:paraId="6CB32E22" w14:textId="77777777" w:rsidR="003E7E54" w:rsidRDefault="003E7E54" w:rsidP="003E7E54"/>
    <w:p w14:paraId="30FDB561" w14:textId="77777777" w:rsidR="003E7E54" w:rsidRDefault="003E7E54" w:rsidP="003E7E54">
      <w:r>
        <w:t xml:space="preserve">                    }</w:t>
      </w:r>
    </w:p>
    <w:p w14:paraId="10241ACA" w14:textId="77777777" w:rsidR="003E7E54" w:rsidRDefault="003E7E54" w:rsidP="003E7E54"/>
    <w:p w14:paraId="542474F9" w14:textId="77777777" w:rsidR="003E7E54" w:rsidRDefault="003E7E54" w:rsidP="003E7E54">
      <w:r>
        <w:t xml:space="preserve">                }</w:t>
      </w:r>
    </w:p>
    <w:p w14:paraId="15A85A23" w14:textId="77777777" w:rsidR="003E7E54" w:rsidRDefault="003E7E54" w:rsidP="003E7E54"/>
    <w:p w14:paraId="7696B6D8" w14:textId="77777777" w:rsidR="003E7E54" w:rsidRDefault="003E7E54" w:rsidP="003E7E54">
      <w:r>
        <w:t xml:space="preserve">            }</w:t>
      </w:r>
    </w:p>
    <w:p w14:paraId="0EF17D46" w14:textId="77777777" w:rsidR="003E7E54" w:rsidRDefault="003E7E54" w:rsidP="003E7E54"/>
    <w:p w14:paraId="615FA332" w14:textId="77777777" w:rsidR="003E7E54" w:rsidRDefault="003E7E54" w:rsidP="003E7E54">
      <w:r>
        <w:lastRenderedPageBreak/>
        <w:t xml:space="preserve">        }</w:t>
      </w:r>
    </w:p>
    <w:p w14:paraId="2D049AEB" w14:textId="77777777" w:rsidR="003E7E54" w:rsidRDefault="003E7E54" w:rsidP="003E7E54"/>
    <w:p w14:paraId="24B7F679" w14:textId="77777777" w:rsidR="003E7E54" w:rsidRDefault="003E7E54" w:rsidP="003E7E54">
      <w:r>
        <w:t xml:space="preserve">        </w:t>
      </w:r>
      <w:proofErr w:type="spellStart"/>
      <w:proofErr w:type="gramStart"/>
      <w:r>
        <w:t>updata</w:t>
      </w:r>
      <w:proofErr w:type="spellEnd"/>
      <w:r>
        <w:t>(</w:t>
      </w:r>
      <w:proofErr w:type="gramEnd"/>
      <w:r>
        <w:t>x);</w:t>
      </w:r>
    </w:p>
    <w:p w14:paraId="40775646" w14:textId="77777777" w:rsidR="003E7E54" w:rsidRDefault="003E7E54" w:rsidP="003E7E54"/>
    <w:p w14:paraId="3D359EDC" w14:textId="77777777" w:rsidR="003E7E54" w:rsidRDefault="003E7E54" w:rsidP="003E7E54">
      <w:r>
        <w:t xml:space="preserve">    }</w:t>
      </w:r>
    </w:p>
    <w:p w14:paraId="4D1C392F" w14:textId="77777777" w:rsidR="003E7E54" w:rsidRDefault="003E7E54" w:rsidP="003E7E54"/>
    <w:p w14:paraId="4ECAA30E" w14:textId="77777777" w:rsidR="003E7E54" w:rsidRDefault="003E7E54" w:rsidP="003E7E54">
      <w:r>
        <w:t xml:space="preserve">    </w:t>
      </w:r>
      <w:proofErr w:type="gramStart"/>
      <w:r>
        <w:t>void</w:t>
      </w:r>
      <w:proofErr w:type="gramEnd"/>
      <w:r>
        <w:t xml:space="preserve"> select(</w:t>
      </w:r>
      <w:proofErr w:type="spellStart"/>
      <w:r>
        <w:t>int</w:t>
      </w:r>
      <w:proofErr w:type="spellEnd"/>
      <w:r>
        <w:t xml:space="preserve"> </w:t>
      </w:r>
      <w:proofErr w:type="spellStart"/>
      <w:r>
        <w:t>kth</w:t>
      </w:r>
      <w:proofErr w:type="spellEnd"/>
      <w:r>
        <w:t>, Node *f){</w:t>
      </w:r>
    </w:p>
    <w:p w14:paraId="4EDE27E7" w14:textId="77777777" w:rsidR="003E7E54" w:rsidRDefault="003E7E54" w:rsidP="003E7E54"/>
    <w:p w14:paraId="3BAD9E43" w14:textId="77777777" w:rsidR="003E7E54" w:rsidRDefault="003E7E54" w:rsidP="003E7E54">
      <w:r>
        <w:rPr>
          <w:rFonts w:hint="eastAsia"/>
        </w:rPr>
        <w:t xml:space="preserve">        //</w:t>
      </w:r>
      <w:proofErr w:type="gramStart"/>
      <w:r>
        <w:rPr>
          <w:rFonts w:hint="eastAsia"/>
        </w:rPr>
        <w:t>找到第</w:t>
      </w:r>
      <w:proofErr w:type="gramEnd"/>
      <w:r>
        <w:rPr>
          <w:rFonts w:hint="eastAsia"/>
        </w:rPr>
        <w:t xml:space="preserve"> k </w:t>
      </w:r>
      <w:proofErr w:type="gramStart"/>
      <w:r>
        <w:rPr>
          <w:rFonts w:hint="eastAsia"/>
        </w:rPr>
        <w:t>个</w:t>
      </w:r>
      <w:proofErr w:type="gramEnd"/>
      <w:r>
        <w:rPr>
          <w:rFonts w:hint="eastAsia"/>
        </w:rPr>
        <w:t>元素，并把该元素旋转使之成为</w:t>
      </w:r>
      <w:r>
        <w:rPr>
          <w:rFonts w:hint="eastAsia"/>
        </w:rPr>
        <w:t xml:space="preserve"> f </w:t>
      </w:r>
      <w:r>
        <w:rPr>
          <w:rFonts w:hint="eastAsia"/>
        </w:rPr>
        <w:t>的儿子</w:t>
      </w:r>
    </w:p>
    <w:p w14:paraId="0E9D45E9" w14:textId="77777777" w:rsidR="003E7E54" w:rsidRDefault="003E7E54" w:rsidP="003E7E54"/>
    <w:p w14:paraId="428FBFC1" w14:textId="77777777" w:rsidR="003E7E54" w:rsidRDefault="003E7E54" w:rsidP="003E7E54">
      <w:r>
        <w:t xml:space="preserve">        </w:t>
      </w:r>
      <w:proofErr w:type="spellStart"/>
      <w:proofErr w:type="gramStart"/>
      <w:r>
        <w:t>int</w:t>
      </w:r>
      <w:proofErr w:type="spellEnd"/>
      <w:proofErr w:type="gramEnd"/>
      <w:r>
        <w:t xml:space="preserve"> </w:t>
      </w:r>
      <w:proofErr w:type="spellStart"/>
      <w:r>
        <w:t>tmp</w:t>
      </w:r>
      <w:proofErr w:type="spellEnd"/>
      <w:r>
        <w:t>;</w:t>
      </w:r>
    </w:p>
    <w:p w14:paraId="1FBC2D3A" w14:textId="77777777" w:rsidR="003E7E54" w:rsidRDefault="003E7E54" w:rsidP="003E7E54"/>
    <w:p w14:paraId="111FC2F2" w14:textId="77777777" w:rsidR="003E7E54" w:rsidRDefault="003E7E54" w:rsidP="003E7E54">
      <w:r>
        <w:t xml:space="preserve">        Node *t = root;</w:t>
      </w:r>
    </w:p>
    <w:p w14:paraId="0A866C39" w14:textId="77777777" w:rsidR="003E7E54" w:rsidRDefault="003E7E54" w:rsidP="003E7E54"/>
    <w:p w14:paraId="61F283EC" w14:textId="77777777" w:rsidR="003E7E54" w:rsidRDefault="003E7E54" w:rsidP="003E7E54">
      <w:r>
        <w:t xml:space="preserve">        </w:t>
      </w:r>
      <w:proofErr w:type="gramStart"/>
      <w:r>
        <w:t>while(</w:t>
      </w:r>
      <w:proofErr w:type="gramEnd"/>
      <w:r>
        <w:t>true){</w:t>
      </w:r>
    </w:p>
    <w:p w14:paraId="2FBBDDEF" w14:textId="77777777" w:rsidR="003E7E54" w:rsidRDefault="003E7E54" w:rsidP="003E7E54"/>
    <w:p w14:paraId="553DF490" w14:textId="77777777" w:rsidR="003E7E54" w:rsidRDefault="003E7E54" w:rsidP="003E7E54">
      <w:r>
        <w:t xml:space="preserve">            </w:t>
      </w:r>
      <w:proofErr w:type="spellStart"/>
      <w:proofErr w:type="gramStart"/>
      <w:r>
        <w:t>tmp</w:t>
      </w:r>
      <w:proofErr w:type="spellEnd"/>
      <w:proofErr w:type="gramEnd"/>
      <w:r>
        <w:t xml:space="preserve"> = t-&gt;</w:t>
      </w:r>
      <w:proofErr w:type="spellStart"/>
      <w:r>
        <w:t>ch</w:t>
      </w:r>
      <w:proofErr w:type="spellEnd"/>
      <w:r>
        <w:t>[0]-&gt;</w:t>
      </w:r>
      <w:proofErr w:type="spellStart"/>
      <w:r>
        <w:t>sz</w:t>
      </w:r>
      <w:proofErr w:type="spellEnd"/>
      <w:r>
        <w:t>;</w:t>
      </w:r>
    </w:p>
    <w:p w14:paraId="44DC10E1" w14:textId="77777777" w:rsidR="003E7E54" w:rsidRDefault="003E7E54" w:rsidP="003E7E54"/>
    <w:p w14:paraId="4980560A" w14:textId="77777777" w:rsidR="003E7E54" w:rsidRDefault="003E7E54" w:rsidP="003E7E54">
      <w:r>
        <w:t xml:space="preserve">            </w:t>
      </w:r>
      <w:proofErr w:type="gramStart"/>
      <w:r>
        <w:t>if(</w:t>
      </w:r>
      <w:proofErr w:type="spellStart"/>
      <w:proofErr w:type="gramEnd"/>
      <w:r>
        <w:t>tmp</w:t>
      </w:r>
      <w:proofErr w:type="spellEnd"/>
      <w:r>
        <w:t xml:space="preserve"> + 1 == </w:t>
      </w:r>
      <w:proofErr w:type="spellStart"/>
      <w:r>
        <w:t>kth</w:t>
      </w:r>
      <w:proofErr w:type="spellEnd"/>
      <w:r>
        <w:t>){//find the right one</w:t>
      </w:r>
    </w:p>
    <w:p w14:paraId="5B71905A" w14:textId="77777777" w:rsidR="003E7E54" w:rsidRDefault="003E7E54" w:rsidP="003E7E54"/>
    <w:p w14:paraId="2EBBBAEB" w14:textId="77777777" w:rsidR="003E7E54" w:rsidRDefault="003E7E54" w:rsidP="003E7E54">
      <w:r>
        <w:t xml:space="preserve">                </w:t>
      </w:r>
      <w:proofErr w:type="gramStart"/>
      <w:r>
        <w:t>break</w:t>
      </w:r>
      <w:proofErr w:type="gramEnd"/>
      <w:r>
        <w:t>;</w:t>
      </w:r>
    </w:p>
    <w:p w14:paraId="72FE8443" w14:textId="77777777" w:rsidR="003E7E54" w:rsidRDefault="003E7E54" w:rsidP="003E7E54"/>
    <w:p w14:paraId="2924F5B4" w14:textId="77777777" w:rsidR="003E7E54" w:rsidRDefault="003E7E54" w:rsidP="003E7E54">
      <w:r>
        <w:t xml:space="preserve">            }</w:t>
      </w:r>
    </w:p>
    <w:p w14:paraId="09F2BB82" w14:textId="77777777" w:rsidR="003E7E54" w:rsidRDefault="003E7E54" w:rsidP="003E7E54"/>
    <w:p w14:paraId="401017C9" w14:textId="77777777" w:rsidR="003E7E54" w:rsidRDefault="003E7E54" w:rsidP="003E7E54">
      <w:r>
        <w:t xml:space="preserve">            </w:t>
      </w:r>
      <w:proofErr w:type="gramStart"/>
      <w:r>
        <w:t>if(</w:t>
      </w:r>
      <w:proofErr w:type="spellStart"/>
      <w:proofErr w:type="gramEnd"/>
      <w:r>
        <w:t>kth</w:t>
      </w:r>
      <w:proofErr w:type="spellEnd"/>
      <w:r>
        <w:t xml:space="preserve"> &lt;= </w:t>
      </w:r>
      <w:proofErr w:type="spellStart"/>
      <w:r>
        <w:t>tmp</w:t>
      </w:r>
      <w:proofErr w:type="spellEnd"/>
      <w:r>
        <w:t>){</w:t>
      </w:r>
    </w:p>
    <w:p w14:paraId="446D3E47" w14:textId="77777777" w:rsidR="003E7E54" w:rsidRDefault="003E7E54" w:rsidP="003E7E54"/>
    <w:p w14:paraId="2DFB15D7" w14:textId="77777777" w:rsidR="003E7E54" w:rsidRDefault="003E7E54" w:rsidP="003E7E54">
      <w:r>
        <w:t xml:space="preserve">                t = t-&gt;</w:t>
      </w:r>
      <w:proofErr w:type="spellStart"/>
      <w:proofErr w:type="gramStart"/>
      <w:r>
        <w:t>ch</w:t>
      </w:r>
      <w:proofErr w:type="spellEnd"/>
      <w:r>
        <w:t>[</w:t>
      </w:r>
      <w:proofErr w:type="gramEnd"/>
      <w:r>
        <w:t>0];</w:t>
      </w:r>
    </w:p>
    <w:p w14:paraId="1481B01A" w14:textId="77777777" w:rsidR="003E7E54" w:rsidRDefault="003E7E54" w:rsidP="003E7E54"/>
    <w:p w14:paraId="4E4D8480" w14:textId="77777777" w:rsidR="003E7E54" w:rsidRDefault="003E7E54" w:rsidP="003E7E54">
      <w:r>
        <w:t xml:space="preserve">            </w:t>
      </w:r>
      <w:proofErr w:type="gramStart"/>
      <w:r>
        <w:t>}else</w:t>
      </w:r>
      <w:proofErr w:type="gramEnd"/>
      <w:r>
        <w:t xml:space="preserve"> {</w:t>
      </w:r>
    </w:p>
    <w:p w14:paraId="0EE0FF0A" w14:textId="77777777" w:rsidR="003E7E54" w:rsidRDefault="003E7E54" w:rsidP="003E7E54"/>
    <w:p w14:paraId="68A4E29F" w14:textId="77777777" w:rsidR="003E7E54" w:rsidRDefault="003E7E54" w:rsidP="003E7E54">
      <w:r>
        <w:t xml:space="preserve">                </w:t>
      </w:r>
      <w:proofErr w:type="spellStart"/>
      <w:proofErr w:type="gramStart"/>
      <w:r>
        <w:t>kth</w:t>
      </w:r>
      <w:proofErr w:type="spellEnd"/>
      <w:proofErr w:type="gramEnd"/>
      <w:r>
        <w:t xml:space="preserve"> -= </w:t>
      </w:r>
      <w:proofErr w:type="spellStart"/>
      <w:r>
        <w:t>tmp</w:t>
      </w:r>
      <w:proofErr w:type="spellEnd"/>
      <w:r>
        <w:t xml:space="preserve"> + 1;</w:t>
      </w:r>
    </w:p>
    <w:p w14:paraId="1896CC40" w14:textId="77777777" w:rsidR="003E7E54" w:rsidRDefault="003E7E54" w:rsidP="003E7E54"/>
    <w:p w14:paraId="6C266899" w14:textId="77777777" w:rsidR="003E7E54" w:rsidRDefault="003E7E54" w:rsidP="003E7E54">
      <w:r>
        <w:t xml:space="preserve">                t = t-&gt;</w:t>
      </w:r>
      <w:proofErr w:type="spellStart"/>
      <w:proofErr w:type="gramStart"/>
      <w:r>
        <w:t>ch</w:t>
      </w:r>
      <w:proofErr w:type="spellEnd"/>
      <w:r>
        <w:t>[</w:t>
      </w:r>
      <w:proofErr w:type="gramEnd"/>
      <w:r>
        <w:t>1];</w:t>
      </w:r>
    </w:p>
    <w:p w14:paraId="18879C03" w14:textId="77777777" w:rsidR="003E7E54" w:rsidRDefault="003E7E54" w:rsidP="003E7E54"/>
    <w:p w14:paraId="2578DE42" w14:textId="77777777" w:rsidR="003E7E54" w:rsidRDefault="003E7E54" w:rsidP="003E7E54">
      <w:r>
        <w:t xml:space="preserve">            }</w:t>
      </w:r>
    </w:p>
    <w:p w14:paraId="28F3422D" w14:textId="77777777" w:rsidR="003E7E54" w:rsidRDefault="003E7E54" w:rsidP="003E7E54"/>
    <w:p w14:paraId="173E74AB" w14:textId="77777777" w:rsidR="003E7E54" w:rsidRDefault="003E7E54" w:rsidP="003E7E54">
      <w:r>
        <w:t xml:space="preserve">        }</w:t>
      </w:r>
    </w:p>
    <w:p w14:paraId="520E8010" w14:textId="77777777" w:rsidR="003E7E54" w:rsidRDefault="003E7E54" w:rsidP="003E7E54"/>
    <w:p w14:paraId="1153CBA5" w14:textId="77777777" w:rsidR="003E7E54" w:rsidRDefault="003E7E54" w:rsidP="003E7E54">
      <w:r>
        <w:t xml:space="preserve">        </w:t>
      </w:r>
      <w:proofErr w:type="gramStart"/>
      <w:r>
        <w:t>splay(</w:t>
      </w:r>
      <w:proofErr w:type="gramEnd"/>
      <w:r>
        <w:t>t, f);</w:t>
      </w:r>
    </w:p>
    <w:p w14:paraId="56B826A6" w14:textId="77777777" w:rsidR="003E7E54" w:rsidRDefault="003E7E54" w:rsidP="003E7E54"/>
    <w:p w14:paraId="71AF8080" w14:textId="77777777" w:rsidR="003E7E54" w:rsidRDefault="003E7E54" w:rsidP="003E7E54">
      <w:r>
        <w:t xml:space="preserve">    }</w:t>
      </w:r>
    </w:p>
    <w:p w14:paraId="74E1924D" w14:textId="77777777" w:rsidR="003E7E54" w:rsidRDefault="003E7E54" w:rsidP="003E7E54"/>
    <w:p w14:paraId="0CB69215" w14:textId="77777777" w:rsidR="003E7E54" w:rsidRDefault="003E7E54" w:rsidP="003E7E54">
      <w:r>
        <w:t xml:space="preserve">    </w:t>
      </w:r>
      <w:proofErr w:type="gramStart"/>
      <w:r>
        <w:t>void</w:t>
      </w:r>
      <w:proofErr w:type="gramEnd"/>
      <w:r>
        <w:t xml:space="preserve"> insert(</w:t>
      </w:r>
      <w:proofErr w:type="spellStart"/>
      <w:r>
        <w:t>int</w:t>
      </w:r>
      <w:proofErr w:type="spellEnd"/>
      <w:r>
        <w:t xml:space="preserve"> </w:t>
      </w:r>
      <w:proofErr w:type="spellStart"/>
      <w:r>
        <w:t>pos</w:t>
      </w:r>
      <w:proofErr w:type="spellEnd"/>
      <w:r>
        <w:t xml:space="preserve">, </w:t>
      </w:r>
      <w:proofErr w:type="spellStart"/>
      <w:r>
        <w:t>int</w:t>
      </w:r>
      <w:proofErr w:type="spellEnd"/>
      <w:r>
        <w:t xml:space="preserve"> </w:t>
      </w:r>
      <w:proofErr w:type="spellStart"/>
      <w:r>
        <w:t>val</w:t>
      </w:r>
      <w:proofErr w:type="spellEnd"/>
      <w:r>
        <w:t>){</w:t>
      </w:r>
    </w:p>
    <w:p w14:paraId="530ED7B7" w14:textId="77777777" w:rsidR="003E7E54" w:rsidRDefault="003E7E54" w:rsidP="003E7E54"/>
    <w:p w14:paraId="7B766822" w14:textId="77777777" w:rsidR="003E7E54" w:rsidRDefault="003E7E54" w:rsidP="003E7E54">
      <w:r>
        <w:rPr>
          <w:rFonts w:hint="eastAsia"/>
        </w:rPr>
        <w:lastRenderedPageBreak/>
        <w:t xml:space="preserve">        //</w:t>
      </w:r>
      <w:r>
        <w:rPr>
          <w:rFonts w:hint="eastAsia"/>
        </w:rPr>
        <w:t>在</w:t>
      </w:r>
      <w:r>
        <w:rPr>
          <w:rFonts w:hint="eastAsia"/>
        </w:rPr>
        <w:t xml:space="preserve"> </w:t>
      </w:r>
      <w:proofErr w:type="spellStart"/>
      <w:r>
        <w:rPr>
          <w:rFonts w:hint="eastAsia"/>
        </w:rPr>
        <w:t>pos</w:t>
      </w:r>
      <w:proofErr w:type="spellEnd"/>
      <w:r>
        <w:rPr>
          <w:rFonts w:hint="eastAsia"/>
        </w:rPr>
        <w:t xml:space="preserve"> </w:t>
      </w:r>
      <w:r>
        <w:rPr>
          <w:rFonts w:hint="eastAsia"/>
        </w:rPr>
        <w:t>之前插入一个节点</w:t>
      </w:r>
    </w:p>
    <w:p w14:paraId="0885ECB2" w14:textId="77777777" w:rsidR="003E7E54" w:rsidRDefault="003E7E54" w:rsidP="003E7E54"/>
    <w:p w14:paraId="14D62463" w14:textId="77777777" w:rsidR="003E7E54" w:rsidRDefault="003E7E54" w:rsidP="003E7E54">
      <w:r>
        <w:t xml:space="preserve">        Node *</w:t>
      </w:r>
      <w:proofErr w:type="spellStart"/>
      <w:r>
        <w:t>tmproot</w:t>
      </w:r>
      <w:proofErr w:type="spellEnd"/>
      <w:r>
        <w:t xml:space="preserve"> = </w:t>
      </w:r>
      <w:proofErr w:type="spellStart"/>
      <w:proofErr w:type="gramStart"/>
      <w:r>
        <w:t>getNewNode</w:t>
      </w:r>
      <w:proofErr w:type="spellEnd"/>
      <w:r>
        <w:t>(</w:t>
      </w:r>
      <w:proofErr w:type="spellStart"/>
      <w:proofErr w:type="gramEnd"/>
      <w:r>
        <w:t>val</w:t>
      </w:r>
      <w:proofErr w:type="spellEnd"/>
      <w:r>
        <w:t>);</w:t>
      </w:r>
    </w:p>
    <w:p w14:paraId="763E9485" w14:textId="77777777" w:rsidR="003E7E54" w:rsidRDefault="003E7E54" w:rsidP="003E7E54"/>
    <w:p w14:paraId="59D4B91C" w14:textId="77777777" w:rsidR="003E7E54" w:rsidRDefault="003E7E54" w:rsidP="003E7E54">
      <w:r>
        <w:t xml:space="preserve">        </w:t>
      </w:r>
      <w:proofErr w:type="gramStart"/>
      <w:r>
        <w:t>select(</w:t>
      </w:r>
      <w:proofErr w:type="spellStart"/>
      <w:proofErr w:type="gramEnd"/>
      <w:r>
        <w:t>pos</w:t>
      </w:r>
      <w:proofErr w:type="spellEnd"/>
      <w:r>
        <w:t xml:space="preserve"> - 1, null);</w:t>
      </w:r>
    </w:p>
    <w:p w14:paraId="50CE5EAF" w14:textId="77777777" w:rsidR="003E7E54" w:rsidRDefault="003E7E54" w:rsidP="003E7E54"/>
    <w:p w14:paraId="18132E8D" w14:textId="77777777" w:rsidR="003E7E54" w:rsidRDefault="003E7E54" w:rsidP="003E7E54">
      <w:r>
        <w:t xml:space="preserve">        </w:t>
      </w:r>
      <w:proofErr w:type="gramStart"/>
      <w:r>
        <w:t>select(</w:t>
      </w:r>
      <w:proofErr w:type="spellStart"/>
      <w:proofErr w:type="gramEnd"/>
      <w:r>
        <w:t>pos</w:t>
      </w:r>
      <w:proofErr w:type="spellEnd"/>
      <w:r>
        <w:t>, root);</w:t>
      </w:r>
    </w:p>
    <w:p w14:paraId="32ED9BEF" w14:textId="77777777" w:rsidR="003E7E54" w:rsidRDefault="003E7E54" w:rsidP="003E7E54"/>
    <w:p w14:paraId="6083E8F4" w14:textId="77777777" w:rsidR="003E7E54" w:rsidRDefault="003E7E54" w:rsidP="003E7E54">
      <w:r>
        <w:t xml:space="preserve">        </w:t>
      </w:r>
      <w:proofErr w:type="gramStart"/>
      <w:r>
        <w:t>root</w:t>
      </w:r>
      <w:proofErr w:type="gramEnd"/>
      <w:r>
        <w:t>-&gt;</w:t>
      </w:r>
      <w:proofErr w:type="spellStart"/>
      <w:r>
        <w:t>ch</w:t>
      </w:r>
      <w:proofErr w:type="spellEnd"/>
      <w:r>
        <w:t>[1]-&gt;</w:t>
      </w:r>
      <w:proofErr w:type="spellStart"/>
      <w:r>
        <w:t>ch</w:t>
      </w:r>
      <w:proofErr w:type="spellEnd"/>
      <w:r>
        <w:t xml:space="preserve">[0] = </w:t>
      </w:r>
      <w:proofErr w:type="spellStart"/>
      <w:r>
        <w:t>tmproot</w:t>
      </w:r>
      <w:proofErr w:type="spellEnd"/>
      <w:r>
        <w:t>;</w:t>
      </w:r>
    </w:p>
    <w:p w14:paraId="3F8CBD45" w14:textId="77777777" w:rsidR="003E7E54" w:rsidRDefault="003E7E54" w:rsidP="003E7E54"/>
    <w:p w14:paraId="1545D7BC" w14:textId="77777777" w:rsidR="003E7E54" w:rsidRDefault="003E7E54" w:rsidP="003E7E54">
      <w:r>
        <w:t xml:space="preserve">        </w:t>
      </w:r>
      <w:proofErr w:type="spellStart"/>
      <w:proofErr w:type="gramStart"/>
      <w:r>
        <w:t>tmproot</w:t>
      </w:r>
      <w:proofErr w:type="spellEnd"/>
      <w:proofErr w:type="gramEnd"/>
      <w:r>
        <w:t>-&gt;pre = root-&gt;</w:t>
      </w:r>
      <w:proofErr w:type="spellStart"/>
      <w:r>
        <w:t>ch</w:t>
      </w:r>
      <w:proofErr w:type="spellEnd"/>
      <w:r>
        <w:t>[1];</w:t>
      </w:r>
    </w:p>
    <w:p w14:paraId="33720EB4" w14:textId="77777777" w:rsidR="003E7E54" w:rsidRDefault="003E7E54" w:rsidP="003E7E54"/>
    <w:p w14:paraId="39AAED34" w14:textId="77777777" w:rsidR="003E7E54" w:rsidRDefault="003E7E54" w:rsidP="003E7E54">
      <w:r>
        <w:t xml:space="preserve">        </w:t>
      </w:r>
      <w:proofErr w:type="gramStart"/>
      <w:r>
        <w:t>splay(</w:t>
      </w:r>
      <w:proofErr w:type="gramEnd"/>
      <w:r>
        <w:t>root-&gt;</w:t>
      </w:r>
      <w:proofErr w:type="spellStart"/>
      <w:r>
        <w:t>ch</w:t>
      </w:r>
      <w:proofErr w:type="spellEnd"/>
      <w:r>
        <w:t>[1], null);</w:t>
      </w:r>
    </w:p>
    <w:p w14:paraId="6D5AA740" w14:textId="77777777" w:rsidR="003E7E54" w:rsidRDefault="003E7E54" w:rsidP="003E7E54"/>
    <w:p w14:paraId="49CF2767" w14:textId="77777777" w:rsidR="003E7E54" w:rsidRDefault="003E7E54" w:rsidP="003E7E54">
      <w:r>
        <w:t xml:space="preserve">    }</w:t>
      </w:r>
    </w:p>
    <w:p w14:paraId="2B277C80" w14:textId="77777777" w:rsidR="003E7E54" w:rsidRDefault="003E7E54" w:rsidP="003E7E54"/>
    <w:p w14:paraId="24E00B6D" w14:textId="77777777" w:rsidR="003E7E54" w:rsidRDefault="003E7E54" w:rsidP="003E7E54">
      <w:r>
        <w:t xml:space="preserve">    </w:t>
      </w:r>
      <w:proofErr w:type="gramStart"/>
      <w:r>
        <w:t>void</w:t>
      </w:r>
      <w:proofErr w:type="gramEnd"/>
      <w:r>
        <w:t xml:space="preserve"> del(</w:t>
      </w:r>
      <w:proofErr w:type="spellStart"/>
      <w:r>
        <w:t>int</w:t>
      </w:r>
      <w:proofErr w:type="spellEnd"/>
      <w:r>
        <w:t xml:space="preserve"> k){</w:t>
      </w:r>
    </w:p>
    <w:p w14:paraId="42230EAB" w14:textId="77777777" w:rsidR="003E7E54" w:rsidRDefault="003E7E54" w:rsidP="003E7E54"/>
    <w:p w14:paraId="55F68731" w14:textId="77777777" w:rsidR="003E7E54" w:rsidRDefault="003E7E54" w:rsidP="003E7E54">
      <w:r>
        <w:rPr>
          <w:rFonts w:hint="eastAsia"/>
        </w:rPr>
        <w:t xml:space="preserve">        //</w:t>
      </w:r>
      <w:r>
        <w:rPr>
          <w:rFonts w:hint="eastAsia"/>
        </w:rPr>
        <w:t>删除第</w:t>
      </w:r>
      <w:r>
        <w:rPr>
          <w:rFonts w:hint="eastAsia"/>
        </w:rPr>
        <w:t xml:space="preserve"> k </w:t>
      </w:r>
      <w:proofErr w:type="gramStart"/>
      <w:r>
        <w:rPr>
          <w:rFonts w:hint="eastAsia"/>
        </w:rPr>
        <w:t>个</w:t>
      </w:r>
      <w:proofErr w:type="gramEnd"/>
      <w:r>
        <w:rPr>
          <w:rFonts w:hint="eastAsia"/>
        </w:rPr>
        <w:t>元素</w:t>
      </w:r>
      <w:r>
        <w:rPr>
          <w:rFonts w:hint="eastAsia"/>
        </w:rPr>
        <w:t xml:space="preserve">, k </w:t>
      </w:r>
      <w:r>
        <w:rPr>
          <w:rFonts w:hint="eastAsia"/>
        </w:rPr>
        <w:t>不能为</w:t>
      </w:r>
      <w:r>
        <w:rPr>
          <w:rFonts w:hint="eastAsia"/>
        </w:rPr>
        <w:t xml:space="preserve"> 1; </w:t>
      </w:r>
    </w:p>
    <w:p w14:paraId="6DAD512B" w14:textId="77777777" w:rsidR="003E7E54" w:rsidRDefault="003E7E54" w:rsidP="003E7E54"/>
    <w:p w14:paraId="2D0FCDD1" w14:textId="77777777" w:rsidR="003E7E54" w:rsidRDefault="003E7E54" w:rsidP="003E7E54">
      <w:r>
        <w:t xml:space="preserve">        </w:t>
      </w:r>
      <w:proofErr w:type="gramStart"/>
      <w:r>
        <w:t>select(</w:t>
      </w:r>
      <w:proofErr w:type="gramEnd"/>
      <w:r>
        <w:t>k, null);</w:t>
      </w:r>
    </w:p>
    <w:p w14:paraId="525793AE" w14:textId="77777777" w:rsidR="003E7E54" w:rsidRDefault="003E7E54" w:rsidP="003E7E54"/>
    <w:p w14:paraId="04C9625D" w14:textId="77777777" w:rsidR="003E7E54" w:rsidRDefault="003E7E54" w:rsidP="003E7E54">
      <w:r>
        <w:t xml:space="preserve">        Node *</w:t>
      </w:r>
      <w:proofErr w:type="spellStart"/>
      <w:r>
        <w:t>old_root</w:t>
      </w:r>
      <w:proofErr w:type="spellEnd"/>
      <w:r>
        <w:t xml:space="preserve"> = root;</w:t>
      </w:r>
    </w:p>
    <w:p w14:paraId="3CCF4FB2" w14:textId="77777777" w:rsidR="003E7E54" w:rsidRDefault="003E7E54" w:rsidP="003E7E54"/>
    <w:p w14:paraId="78312532" w14:textId="77777777" w:rsidR="003E7E54" w:rsidRDefault="003E7E54" w:rsidP="003E7E54">
      <w:r>
        <w:t xml:space="preserve">        </w:t>
      </w:r>
      <w:proofErr w:type="gramStart"/>
      <w:r>
        <w:t>root</w:t>
      </w:r>
      <w:proofErr w:type="gramEnd"/>
      <w:r>
        <w:t xml:space="preserve"> = root-&gt;</w:t>
      </w:r>
      <w:proofErr w:type="spellStart"/>
      <w:r>
        <w:t>ch</w:t>
      </w:r>
      <w:proofErr w:type="spellEnd"/>
      <w:r>
        <w:t>[1];</w:t>
      </w:r>
    </w:p>
    <w:p w14:paraId="106CDE96" w14:textId="77777777" w:rsidR="003E7E54" w:rsidRDefault="003E7E54" w:rsidP="003E7E54"/>
    <w:p w14:paraId="3BA3D7DD" w14:textId="77777777" w:rsidR="003E7E54" w:rsidRDefault="003E7E54" w:rsidP="003E7E54">
      <w:r>
        <w:t xml:space="preserve">        </w:t>
      </w:r>
      <w:proofErr w:type="gramStart"/>
      <w:r>
        <w:t>root</w:t>
      </w:r>
      <w:proofErr w:type="gramEnd"/>
      <w:r>
        <w:t>-&gt;pre = null;</w:t>
      </w:r>
    </w:p>
    <w:p w14:paraId="179D1C0B" w14:textId="77777777" w:rsidR="003E7E54" w:rsidRDefault="003E7E54" w:rsidP="003E7E54"/>
    <w:p w14:paraId="014994E9" w14:textId="77777777" w:rsidR="003E7E54" w:rsidRDefault="003E7E54" w:rsidP="003E7E54">
      <w:r>
        <w:t xml:space="preserve">        </w:t>
      </w:r>
      <w:proofErr w:type="gramStart"/>
      <w:r>
        <w:t>select(</w:t>
      </w:r>
      <w:proofErr w:type="gramEnd"/>
      <w:r>
        <w:t>1, null);</w:t>
      </w:r>
    </w:p>
    <w:p w14:paraId="7EE269FC" w14:textId="77777777" w:rsidR="003E7E54" w:rsidRDefault="003E7E54" w:rsidP="003E7E54"/>
    <w:p w14:paraId="4F08E35B" w14:textId="77777777" w:rsidR="003E7E54" w:rsidRDefault="003E7E54" w:rsidP="003E7E54">
      <w:r>
        <w:t xml:space="preserve">        </w:t>
      </w:r>
      <w:proofErr w:type="gramStart"/>
      <w:r>
        <w:t>root</w:t>
      </w:r>
      <w:proofErr w:type="gramEnd"/>
      <w:r>
        <w:t>-&gt;</w:t>
      </w:r>
      <w:proofErr w:type="spellStart"/>
      <w:r>
        <w:t>ch</w:t>
      </w:r>
      <w:proofErr w:type="spellEnd"/>
      <w:r>
        <w:t xml:space="preserve">[0] = </w:t>
      </w:r>
      <w:proofErr w:type="spellStart"/>
      <w:r>
        <w:t>old_root</w:t>
      </w:r>
      <w:proofErr w:type="spellEnd"/>
      <w:r>
        <w:t>-&gt;</w:t>
      </w:r>
      <w:proofErr w:type="spellStart"/>
      <w:r>
        <w:t>ch</w:t>
      </w:r>
      <w:proofErr w:type="spellEnd"/>
      <w:r>
        <w:t>[0];</w:t>
      </w:r>
    </w:p>
    <w:p w14:paraId="2306F433" w14:textId="77777777" w:rsidR="003E7E54" w:rsidRDefault="003E7E54" w:rsidP="003E7E54"/>
    <w:p w14:paraId="5CD30FB5" w14:textId="77777777" w:rsidR="003E7E54" w:rsidRDefault="003E7E54" w:rsidP="003E7E54">
      <w:r>
        <w:t xml:space="preserve">        </w:t>
      </w:r>
      <w:proofErr w:type="gramStart"/>
      <w:r>
        <w:t>root</w:t>
      </w:r>
      <w:proofErr w:type="gramEnd"/>
      <w:r>
        <w:t>-&gt;</w:t>
      </w:r>
      <w:proofErr w:type="spellStart"/>
      <w:r>
        <w:t>ch</w:t>
      </w:r>
      <w:proofErr w:type="spellEnd"/>
      <w:r>
        <w:t>[0]-&gt;pre = root;</w:t>
      </w:r>
    </w:p>
    <w:p w14:paraId="280E8206" w14:textId="77777777" w:rsidR="003E7E54" w:rsidRDefault="003E7E54" w:rsidP="003E7E54"/>
    <w:p w14:paraId="4F9EEFE7" w14:textId="77777777" w:rsidR="003E7E54" w:rsidRDefault="003E7E54" w:rsidP="003E7E54">
      <w:r>
        <w:t xml:space="preserve">        </w:t>
      </w:r>
      <w:proofErr w:type="spellStart"/>
      <w:proofErr w:type="gramStart"/>
      <w:r>
        <w:t>updata</w:t>
      </w:r>
      <w:proofErr w:type="spellEnd"/>
      <w:r>
        <w:t>(</w:t>
      </w:r>
      <w:proofErr w:type="gramEnd"/>
      <w:r>
        <w:t>root);</w:t>
      </w:r>
    </w:p>
    <w:p w14:paraId="1F6654F3" w14:textId="77777777" w:rsidR="003E7E54" w:rsidRDefault="003E7E54" w:rsidP="003E7E54"/>
    <w:p w14:paraId="33D5B490" w14:textId="77777777" w:rsidR="003E7E54" w:rsidRDefault="003E7E54" w:rsidP="003E7E54">
      <w:r>
        <w:t xml:space="preserve">        </w:t>
      </w:r>
      <w:proofErr w:type="gramStart"/>
      <w:r>
        <w:t>S[</w:t>
      </w:r>
      <w:proofErr w:type="gramEnd"/>
      <w:r>
        <w:t xml:space="preserve">++top] = </w:t>
      </w:r>
      <w:proofErr w:type="spellStart"/>
      <w:r>
        <w:t>old_root</w:t>
      </w:r>
      <w:proofErr w:type="spellEnd"/>
      <w:r>
        <w:t>;</w:t>
      </w:r>
    </w:p>
    <w:p w14:paraId="287CBA53" w14:textId="77777777" w:rsidR="003E7E54" w:rsidRDefault="003E7E54" w:rsidP="003E7E54"/>
    <w:p w14:paraId="5404DCF7" w14:textId="77777777" w:rsidR="003E7E54" w:rsidRDefault="003E7E54" w:rsidP="003E7E54">
      <w:r>
        <w:t xml:space="preserve">    } </w:t>
      </w:r>
    </w:p>
    <w:p w14:paraId="599DCF43" w14:textId="77777777" w:rsidR="003E7E54" w:rsidRDefault="003E7E54" w:rsidP="003E7E54"/>
    <w:p w14:paraId="16252DE3" w14:textId="77777777" w:rsidR="003E7E54" w:rsidRDefault="003E7E54" w:rsidP="003E7E54">
      <w:r>
        <w:t xml:space="preserve">    </w:t>
      </w:r>
      <w:proofErr w:type="gramStart"/>
      <w:r>
        <w:t>void</w:t>
      </w:r>
      <w:proofErr w:type="gramEnd"/>
      <w:r>
        <w:t xml:space="preserve"> replace(</w:t>
      </w:r>
      <w:proofErr w:type="spellStart"/>
      <w:r>
        <w:t>int</w:t>
      </w:r>
      <w:proofErr w:type="spellEnd"/>
      <w:r>
        <w:t xml:space="preserve"> x, </w:t>
      </w:r>
      <w:proofErr w:type="spellStart"/>
      <w:r>
        <w:t>int</w:t>
      </w:r>
      <w:proofErr w:type="spellEnd"/>
      <w:r>
        <w:t xml:space="preserve"> y){</w:t>
      </w:r>
    </w:p>
    <w:p w14:paraId="2B5E0A33" w14:textId="77777777" w:rsidR="003E7E54" w:rsidRDefault="003E7E54" w:rsidP="003E7E54"/>
    <w:p w14:paraId="51BA0ADC" w14:textId="77777777" w:rsidR="003E7E54" w:rsidRDefault="003E7E54" w:rsidP="003E7E54">
      <w:r>
        <w:rPr>
          <w:rFonts w:hint="eastAsia"/>
        </w:rPr>
        <w:t xml:space="preserve">        //</w:t>
      </w:r>
      <w:r>
        <w:rPr>
          <w:rFonts w:hint="eastAsia"/>
        </w:rPr>
        <w:t>把第</w:t>
      </w:r>
      <w:r>
        <w:rPr>
          <w:rFonts w:hint="eastAsia"/>
        </w:rPr>
        <w:t xml:space="preserve"> x </w:t>
      </w:r>
      <w:r>
        <w:rPr>
          <w:rFonts w:hint="eastAsia"/>
        </w:rPr>
        <w:t>位置的元素值替换为</w:t>
      </w:r>
      <w:r>
        <w:rPr>
          <w:rFonts w:hint="eastAsia"/>
        </w:rPr>
        <w:t xml:space="preserve"> y </w:t>
      </w:r>
    </w:p>
    <w:p w14:paraId="693F8CEF" w14:textId="77777777" w:rsidR="003E7E54" w:rsidRDefault="003E7E54" w:rsidP="003E7E54"/>
    <w:p w14:paraId="460EA60F" w14:textId="77777777" w:rsidR="003E7E54" w:rsidRDefault="003E7E54" w:rsidP="003E7E54">
      <w:r>
        <w:lastRenderedPageBreak/>
        <w:t xml:space="preserve">        </w:t>
      </w:r>
      <w:proofErr w:type="gramStart"/>
      <w:r>
        <w:t>select(</w:t>
      </w:r>
      <w:proofErr w:type="gramEnd"/>
      <w:r>
        <w:t>x, null);</w:t>
      </w:r>
    </w:p>
    <w:p w14:paraId="3B05633E" w14:textId="77777777" w:rsidR="003E7E54" w:rsidRDefault="003E7E54" w:rsidP="003E7E54"/>
    <w:p w14:paraId="58BD1A89" w14:textId="77777777" w:rsidR="003E7E54" w:rsidRDefault="003E7E54" w:rsidP="003E7E54">
      <w:r>
        <w:t xml:space="preserve">        </w:t>
      </w:r>
      <w:proofErr w:type="gramStart"/>
      <w:r>
        <w:t>root</w:t>
      </w:r>
      <w:proofErr w:type="gramEnd"/>
      <w:r>
        <w:t>-&gt;</w:t>
      </w:r>
      <w:proofErr w:type="spellStart"/>
      <w:r>
        <w:t>val</w:t>
      </w:r>
      <w:proofErr w:type="spellEnd"/>
      <w:r>
        <w:t xml:space="preserve"> = y;</w:t>
      </w:r>
    </w:p>
    <w:p w14:paraId="69AFF1E1" w14:textId="77777777" w:rsidR="003E7E54" w:rsidRDefault="003E7E54" w:rsidP="003E7E54"/>
    <w:p w14:paraId="1DDF2519" w14:textId="77777777" w:rsidR="003E7E54" w:rsidRDefault="003E7E54" w:rsidP="003E7E54">
      <w:r>
        <w:t xml:space="preserve">        </w:t>
      </w:r>
      <w:proofErr w:type="spellStart"/>
      <w:proofErr w:type="gramStart"/>
      <w:r>
        <w:t>updata</w:t>
      </w:r>
      <w:proofErr w:type="spellEnd"/>
      <w:r>
        <w:t>(</w:t>
      </w:r>
      <w:proofErr w:type="gramEnd"/>
      <w:r>
        <w:t>root);</w:t>
      </w:r>
    </w:p>
    <w:p w14:paraId="149EFA30" w14:textId="77777777" w:rsidR="003E7E54" w:rsidRDefault="003E7E54" w:rsidP="003E7E54"/>
    <w:p w14:paraId="31F0CF91" w14:textId="77777777" w:rsidR="003E7E54" w:rsidRDefault="003E7E54" w:rsidP="003E7E54">
      <w:r>
        <w:t xml:space="preserve">    }</w:t>
      </w:r>
    </w:p>
    <w:p w14:paraId="7E57B621" w14:textId="77777777" w:rsidR="003E7E54" w:rsidRDefault="003E7E54" w:rsidP="003E7E54"/>
    <w:p w14:paraId="05F302A2" w14:textId="77777777" w:rsidR="003E7E54" w:rsidRDefault="003E7E54" w:rsidP="003E7E54">
      <w:r>
        <w:t xml:space="preserve">    Node *</w:t>
      </w:r>
      <w:proofErr w:type="gramStart"/>
      <w:r>
        <w:t>build(</w:t>
      </w:r>
      <w:proofErr w:type="spellStart"/>
      <w:proofErr w:type="gramEnd"/>
      <w:r>
        <w:t>int</w:t>
      </w:r>
      <w:proofErr w:type="spellEnd"/>
      <w:r>
        <w:t xml:space="preserve"> l, </w:t>
      </w:r>
      <w:proofErr w:type="spellStart"/>
      <w:r>
        <w:t>int</w:t>
      </w:r>
      <w:proofErr w:type="spellEnd"/>
      <w:r>
        <w:t xml:space="preserve"> r){</w:t>
      </w:r>
    </w:p>
    <w:p w14:paraId="56B8B0E1" w14:textId="77777777" w:rsidR="003E7E54" w:rsidRDefault="003E7E54" w:rsidP="003E7E54"/>
    <w:p w14:paraId="06669224" w14:textId="77777777" w:rsidR="003E7E54" w:rsidRDefault="003E7E54" w:rsidP="003E7E54">
      <w:r>
        <w:rPr>
          <w:rFonts w:hint="eastAsia"/>
        </w:rPr>
        <w:t xml:space="preserve">        // </w:t>
      </w:r>
      <w:r>
        <w:rPr>
          <w:rFonts w:hint="eastAsia"/>
        </w:rPr>
        <w:t>这不就是线段树的建树过程吗？</w:t>
      </w:r>
      <w:r>
        <w:rPr>
          <w:rFonts w:hint="eastAsia"/>
        </w:rPr>
        <w:t xml:space="preserve"> </w:t>
      </w:r>
    </w:p>
    <w:p w14:paraId="28011FDC" w14:textId="77777777" w:rsidR="003E7E54" w:rsidRDefault="003E7E54" w:rsidP="003E7E54"/>
    <w:p w14:paraId="4E2FF7EA" w14:textId="77777777" w:rsidR="003E7E54" w:rsidRDefault="003E7E54" w:rsidP="003E7E54">
      <w:r>
        <w:t xml:space="preserve">        </w:t>
      </w:r>
      <w:proofErr w:type="gramStart"/>
      <w:r>
        <w:t>if(</w:t>
      </w:r>
      <w:proofErr w:type="gramEnd"/>
      <w:r>
        <w:t>l &gt; r){</w:t>
      </w:r>
    </w:p>
    <w:p w14:paraId="2146A04E" w14:textId="77777777" w:rsidR="003E7E54" w:rsidRDefault="003E7E54" w:rsidP="003E7E54"/>
    <w:p w14:paraId="2D809113" w14:textId="77777777" w:rsidR="003E7E54" w:rsidRDefault="003E7E54" w:rsidP="003E7E54">
      <w:r>
        <w:t xml:space="preserve">            </w:t>
      </w:r>
      <w:proofErr w:type="gramStart"/>
      <w:r>
        <w:t>return</w:t>
      </w:r>
      <w:proofErr w:type="gramEnd"/>
      <w:r>
        <w:t xml:space="preserve"> null;</w:t>
      </w:r>
    </w:p>
    <w:p w14:paraId="384A5D58" w14:textId="77777777" w:rsidR="003E7E54" w:rsidRDefault="003E7E54" w:rsidP="003E7E54"/>
    <w:p w14:paraId="17EBD1D6" w14:textId="77777777" w:rsidR="003E7E54" w:rsidRDefault="003E7E54" w:rsidP="003E7E54">
      <w:r>
        <w:t xml:space="preserve">        }</w:t>
      </w:r>
    </w:p>
    <w:p w14:paraId="4CDDC28D" w14:textId="77777777" w:rsidR="003E7E54" w:rsidRDefault="003E7E54" w:rsidP="003E7E54"/>
    <w:p w14:paraId="727D83D2" w14:textId="77777777" w:rsidR="003E7E54" w:rsidRDefault="003E7E54" w:rsidP="003E7E54">
      <w:r>
        <w:t xml:space="preserve">        </w:t>
      </w:r>
      <w:proofErr w:type="spellStart"/>
      <w:proofErr w:type="gramStart"/>
      <w:r>
        <w:t>int</w:t>
      </w:r>
      <w:proofErr w:type="spellEnd"/>
      <w:proofErr w:type="gramEnd"/>
      <w:r>
        <w:t xml:space="preserve"> m = (l + r) &gt;&gt; 1;</w:t>
      </w:r>
    </w:p>
    <w:p w14:paraId="5436FF02" w14:textId="77777777" w:rsidR="003E7E54" w:rsidRDefault="003E7E54" w:rsidP="003E7E54"/>
    <w:p w14:paraId="5CE1C2F8" w14:textId="77777777" w:rsidR="003E7E54" w:rsidRDefault="003E7E54" w:rsidP="003E7E54">
      <w:r>
        <w:t xml:space="preserve">        Node *p = </w:t>
      </w:r>
      <w:proofErr w:type="spellStart"/>
      <w:proofErr w:type="gramStart"/>
      <w:r>
        <w:t>getNewNode</w:t>
      </w:r>
      <w:proofErr w:type="spellEnd"/>
      <w:r>
        <w:t>(</w:t>
      </w:r>
      <w:proofErr w:type="spellStart"/>
      <w:proofErr w:type="gramEnd"/>
      <w:r>
        <w:t>ary</w:t>
      </w:r>
      <w:proofErr w:type="spellEnd"/>
      <w:r>
        <w:t>[m]);</w:t>
      </w:r>
    </w:p>
    <w:p w14:paraId="5C019CBA" w14:textId="77777777" w:rsidR="003E7E54" w:rsidRDefault="003E7E54" w:rsidP="003E7E54"/>
    <w:p w14:paraId="44E67658" w14:textId="77777777" w:rsidR="003E7E54" w:rsidRDefault="003E7E54" w:rsidP="003E7E54">
      <w:r>
        <w:t xml:space="preserve">        </w:t>
      </w:r>
      <w:proofErr w:type="gramStart"/>
      <w:r>
        <w:t>p</w:t>
      </w:r>
      <w:proofErr w:type="gramEnd"/>
      <w:r>
        <w:t>-&gt;</w:t>
      </w:r>
      <w:proofErr w:type="spellStart"/>
      <w:r>
        <w:t>ch</w:t>
      </w:r>
      <w:proofErr w:type="spellEnd"/>
      <w:r>
        <w:t>[0] = build(l, m - 1);</w:t>
      </w:r>
    </w:p>
    <w:p w14:paraId="5856E196" w14:textId="77777777" w:rsidR="003E7E54" w:rsidRDefault="003E7E54" w:rsidP="003E7E54"/>
    <w:p w14:paraId="18192C9C" w14:textId="77777777" w:rsidR="003E7E54" w:rsidRDefault="003E7E54" w:rsidP="003E7E54">
      <w:r>
        <w:t xml:space="preserve">        </w:t>
      </w:r>
      <w:proofErr w:type="gramStart"/>
      <w:r>
        <w:t>if(</w:t>
      </w:r>
      <w:proofErr w:type="gramEnd"/>
      <w:r>
        <w:t>p-&gt;</w:t>
      </w:r>
      <w:proofErr w:type="spellStart"/>
      <w:r>
        <w:t>ch</w:t>
      </w:r>
      <w:proofErr w:type="spellEnd"/>
      <w:r>
        <w:t>[0] != null){</w:t>
      </w:r>
    </w:p>
    <w:p w14:paraId="18D10C7B" w14:textId="77777777" w:rsidR="003E7E54" w:rsidRDefault="003E7E54" w:rsidP="003E7E54"/>
    <w:p w14:paraId="26D879D1" w14:textId="77777777" w:rsidR="003E7E54" w:rsidRDefault="003E7E54" w:rsidP="003E7E54">
      <w:r>
        <w:t xml:space="preserve">            </w:t>
      </w:r>
      <w:proofErr w:type="gramStart"/>
      <w:r>
        <w:t>p</w:t>
      </w:r>
      <w:proofErr w:type="gramEnd"/>
      <w:r>
        <w:t>-&gt;</w:t>
      </w:r>
      <w:proofErr w:type="spellStart"/>
      <w:r>
        <w:t>ch</w:t>
      </w:r>
      <w:proofErr w:type="spellEnd"/>
      <w:r>
        <w:t>[0]-&gt;pre = p;</w:t>
      </w:r>
    </w:p>
    <w:p w14:paraId="59C60411" w14:textId="77777777" w:rsidR="003E7E54" w:rsidRDefault="003E7E54" w:rsidP="003E7E54"/>
    <w:p w14:paraId="1C96E269" w14:textId="77777777" w:rsidR="003E7E54" w:rsidRDefault="003E7E54" w:rsidP="003E7E54">
      <w:r>
        <w:t xml:space="preserve">        }</w:t>
      </w:r>
    </w:p>
    <w:p w14:paraId="63788EA3" w14:textId="77777777" w:rsidR="003E7E54" w:rsidRDefault="003E7E54" w:rsidP="003E7E54"/>
    <w:p w14:paraId="230501C5" w14:textId="77777777" w:rsidR="003E7E54" w:rsidRDefault="003E7E54" w:rsidP="003E7E54">
      <w:r>
        <w:t xml:space="preserve">        </w:t>
      </w:r>
      <w:proofErr w:type="gramStart"/>
      <w:r>
        <w:t>p</w:t>
      </w:r>
      <w:proofErr w:type="gramEnd"/>
      <w:r>
        <w:t>-&gt;</w:t>
      </w:r>
      <w:proofErr w:type="spellStart"/>
      <w:r>
        <w:t>ch</w:t>
      </w:r>
      <w:proofErr w:type="spellEnd"/>
      <w:r>
        <w:t>[1] = build(m + 1, r);</w:t>
      </w:r>
    </w:p>
    <w:p w14:paraId="1221B464" w14:textId="77777777" w:rsidR="003E7E54" w:rsidRDefault="003E7E54" w:rsidP="003E7E54"/>
    <w:p w14:paraId="3212214B" w14:textId="77777777" w:rsidR="003E7E54" w:rsidRDefault="003E7E54" w:rsidP="003E7E54">
      <w:r>
        <w:t xml:space="preserve">        </w:t>
      </w:r>
      <w:proofErr w:type="gramStart"/>
      <w:r>
        <w:t>if(</w:t>
      </w:r>
      <w:proofErr w:type="gramEnd"/>
      <w:r>
        <w:t>p-&gt;</w:t>
      </w:r>
      <w:proofErr w:type="spellStart"/>
      <w:r>
        <w:t>ch</w:t>
      </w:r>
      <w:proofErr w:type="spellEnd"/>
      <w:r>
        <w:t>[1] != null){</w:t>
      </w:r>
    </w:p>
    <w:p w14:paraId="7C94003A" w14:textId="77777777" w:rsidR="003E7E54" w:rsidRDefault="003E7E54" w:rsidP="003E7E54"/>
    <w:p w14:paraId="54D9A3EF" w14:textId="77777777" w:rsidR="003E7E54" w:rsidRDefault="003E7E54" w:rsidP="003E7E54">
      <w:r>
        <w:t xml:space="preserve">            </w:t>
      </w:r>
      <w:proofErr w:type="gramStart"/>
      <w:r>
        <w:t>p</w:t>
      </w:r>
      <w:proofErr w:type="gramEnd"/>
      <w:r>
        <w:t>-&gt;</w:t>
      </w:r>
      <w:proofErr w:type="spellStart"/>
      <w:r>
        <w:t>ch</w:t>
      </w:r>
      <w:proofErr w:type="spellEnd"/>
      <w:r>
        <w:t>[1]-&gt;pre = p;</w:t>
      </w:r>
    </w:p>
    <w:p w14:paraId="3C72F332" w14:textId="77777777" w:rsidR="003E7E54" w:rsidRDefault="003E7E54" w:rsidP="003E7E54"/>
    <w:p w14:paraId="20E8AA2B" w14:textId="77777777" w:rsidR="003E7E54" w:rsidRDefault="003E7E54" w:rsidP="003E7E54">
      <w:r>
        <w:t xml:space="preserve">        }</w:t>
      </w:r>
    </w:p>
    <w:p w14:paraId="18D507C5" w14:textId="77777777" w:rsidR="003E7E54" w:rsidRDefault="003E7E54" w:rsidP="003E7E54"/>
    <w:p w14:paraId="3F97C35E" w14:textId="77777777" w:rsidR="003E7E54" w:rsidRDefault="003E7E54" w:rsidP="003E7E54">
      <w:r>
        <w:t xml:space="preserve">        </w:t>
      </w:r>
      <w:proofErr w:type="spellStart"/>
      <w:proofErr w:type="gramStart"/>
      <w:r>
        <w:t>updata</w:t>
      </w:r>
      <w:proofErr w:type="spellEnd"/>
      <w:r>
        <w:t>(</w:t>
      </w:r>
      <w:proofErr w:type="gramEnd"/>
      <w:r>
        <w:t>p);</w:t>
      </w:r>
    </w:p>
    <w:p w14:paraId="3C2ECCD5" w14:textId="77777777" w:rsidR="003E7E54" w:rsidRDefault="003E7E54" w:rsidP="003E7E54"/>
    <w:p w14:paraId="6A74DF7E" w14:textId="77777777" w:rsidR="003E7E54" w:rsidRDefault="003E7E54" w:rsidP="003E7E54">
      <w:r>
        <w:t xml:space="preserve">        </w:t>
      </w:r>
      <w:proofErr w:type="gramStart"/>
      <w:r>
        <w:t>return</w:t>
      </w:r>
      <w:proofErr w:type="gramEnd"/>
      <w:r>
        <w:t xml:space="preserve"> p;</w:t>
      </w:r>
    </w:p>
    <w:p w14:paraId="20AED5FE" w14:textId="77777777" w:rsidR="003E7E54" w:rsidRDefault="003E7E54" w:rsidP="003E7E54"/>
    <w:p w14:paraId="6E54365B" w14:textId="77777777" w:rsidR="003E7E54" w:rsidRDefault="003E7E54" w:rsidP="003E7E54">
      <w:r>
        <w:t xml:space="preserve">    }</w:t>
      </w:r>
    </w:p>
    <w:p w14:paraId="2FB62D08" w14:textId="77777777" w:rsidR="003E7E54" w:rsidRDefault="003E7E54" w:rsidP="003E7E54"/>
    <w:p w14:paraId="7AEA5C00" w14:textId="77777777" w:rsidR="003E7E54" w:rsidRDefault="003E7E54" w:rsidP="003E7E54">
      <w:r>
        <w:lastRenderedPageBreak/>
        <w:t>};</w:t>
      </w:r>
    </w:p>
    <w:p w14:paraId="0BD872E0" w14:textId="77777777" w:rsidR="003E7E54" w:rsidRDefault="003E7E54" w:rsidP="003E7E54"/>
    <w:p w14:paraId="09BBAD0E" w14:textId="77777777" w:rsidR="003E7E54" w:rsidRDefault="003E7E54" w:rsidP="003E7E54">
      <w:r>
        <w:t xml:space="preserve">Splay </w:t>
      </w:r>
      <w:proofErr w:type="spellStart"/>
      <w:r>
        <w:t>sp</w:t>
      </w:r>
      <w:proofErr w:type="spellEnd"/>
      <w:r>
        <w:t>;</w:t>
      </w:r>
    </w:p>
    <w:p w14:paraId="7FEAB5F8" w14:textId="77777777" w:rsidR="003E7E54" w:rsidRDefault="003E7E54" w:rsidP="003E7E54"/>
    <w:p w14:paraId="6A53DAA9" w14:textId="77777777" w:rsidR="003E7E54" w:rsidRDefault="003E7E54" w:rsidP="003E7E54">
      <w:proofErr w:type="spellStart"/>
      <w:proofErr w:type="gramStart"/>
      <w:r>
        <w:t>int</w:t>
      </w:r>
      <w:proofErr w:type="spellEnd"/>
      <w:proofErr w:type="gramEnd"/>
      <w:r>
        <w:t xml:space="preserve"> main()</w:t>
      </w:r>
    </w:p>
    <w:p w14:paraId="2DF87111" w14:textId="77777777" w:rsidR="003E7E54" w:rsidRDefault="003E7E54" w:rsidP="003E7E54"/>
    <w:p w14:paraId="2F1673B1" w14:textId="77777777" w:rsidR="003E7E54" w:rsidRDefault="003E7E54" w:rsidP="003E7E54">
      <w:r>
        <w:t>{</w:t>
      </w:r>
    </w:p>
    <w:p w14:paraId="0B6110F7" w14:textId="77777777" w:rsidR="003E7E54" w:rsidRDefault="003E7E54" w:rsidP="003E7E54"/>
    <w:p w14:paraId="25D48808" w14:textId="77777777" w:rsidR="003E7E54" w:rsidRDefault="003E7E54" w:rsidP="003E7E54">
      <w:r>
        <w:t xml:space="preserve">    </w:t>
      </w:r>
      <w:proofErr w:type="spellStart"/>
      <w:proofErr w:type="gramStart"/>
      <w:r>
        <w:t>int</w:t>
      </w:r>
      <w:proofErr w:type="spellEnd"/>
      <w:proofErr w:type="gramEnd"/>
      <w:r>
        <w:t xml:space="preserve"> n, m, i, x, y;</w:t>
      </w:r>
    </w:p>
    <w:p w14:paraId="65736C80" w14:textId="77777777" w:rsidR="003E7E54" w:rsidRDefault="003E7E54" w:rsidP="003E7E54"/>
    <w:p w14:paraId="1816634A" w14:textId="77777777" w:rsidR="003E7E54" w:rsidRDefault="003E7E54" w:rsidP="003E7E54">
      <w:r>
        <w:t xml:space="preserve">    </w:t>
      </w:r>
      <w:proofErr w:type="gramStart"/>
      <w:r>
        <w:t>char</w:t>
      </w:r>
      <w:proofErr w:type="gramEnd"/>
      <w:r>
        <w:t xml:space="preserve"> c;</w:t>
      </w:r>
    </w:p>
    <w:p w14:paraId="2DEBB9DE" w14:textId="77777777" w:rsidR="003E7E54" w:rsidRDefault="003E7E54" w:rsidP="003E7E54"/>
    <w:p w14:paraId="47464507" w14:textId="77777777" w:rsidR="003E7E54" w:rsidRDefault="003E7E54" w:rsidP="003E7E54">
      <w:r>
        <w:t xml:space="preserve">    </w:t>
      </w:r>
      <w:proofErr w:type="spellStart"/>
      <w:proofErr w:type="gramStart"/>
      <w:r>
        <w:t>sp.init</w:t>
      </w:r>
      <w:proofErr w:type="spellEnd"/>
      <w:r>
        <w:t>(</w:t>
      </w:r>
      <w:proofErr w:type="gramEnd"/>
      <w:r>
        <w:t>);</w:t>
      </w:r>
    </w:p>
    <w:p w14:paraId="6DD2ED0A" w14:textId="77777777" w:rsidR="003E7E54" w:rsidRDefault="003E7E54" w:rsidP="003E7E54"/>
    <w:p w14:paraId="4FDC8E1F" w14:textId="77777777" w:rsidR="003E7E54" w:rsidRDefault="003E7E54" w:rsidP="003E7E54">
      <w:r>
        <w:t xml:space="preserve">    </w:t>
      </w:r>
      <w:proofErr w:type="spellStart"/>
      <w:proofErr w:type="gramStart"/>
      <w:r>
        <w:t>scanf</w:t>
      </w:r>
      <w:proofErr w:type="spellEnd"/>
      <w:r>
        <w:t>(</w:t>
      </w:r>
      <w:proofErr w:type="gramEnd"/>
      <w:r>
        <w:t>"%d", &amp;n);</w:t>
      </w:r>
    </w:p>
    <w:p w14:paraId="5B450DE8" w14:textId="77777777" w:rsidR="003E7E54" w:rsidRDefault="003E7E54" w:rsidP="003E7E54"/>
    <w:p w14:paraId="03336489" w14:textId="77777777" w:rsidR="003E7E54" w:rsidRDefault="003E7E54" w:rsidP="003E7E54">
      <w:r>
        <w:t xml:space="preserve">    </w:t>
      </w:r>
      <w:proofErr w:type="gramStart"/>
      <w:r>
        <w:t>for(</w:t>
      </w:r>
      <w:proofErr w:type="spellStart"/>
      <w:proofErr w:type="gramEnd"/>
      <w:r>
        <w:t>int</w:t>
      </w:r>
      <w:proofErr w:type="spellEnd"/>
      <w:r>
        <w:t xml:space="preserve"> i = 1; i &lt;= n; ++i){</w:t>
      </w:r>
    </w:p>
    <w:p w14:paraId="65A49AC8" w14:textId="77777777" w:rsidR="003E7E54" w:rsidRDefault="003E7E54" w:rsidP="003E7E54"/>
    <w:p w14:paraId="76D2E1A4" w14:textId="77777777" w:rsidR="003E7E54" w:rsidRDefault="003E7E54" w:rsidP="003E7E54">
      <w:r>
        <w:t xml:space="preserve">        </w:t>
      </w:r>
      <w:proofErr w:type="spellStart"/>
      <w:proofErr w:type="gramStart"/>
      <w:r>
        <w:t>scanf</w:t>
      </w:r>
      <w:proofErr w:type="spellEnd"/>
      <w:r>
        <w:t>(</w:t>
      </w:r>
      <w:proofErr w:type="gramEnd"/>
      <w:r>
        <w:t>"%d", &amp;</w:t>
      </w:r>
      <w:proofErr w:type="spellStart"/>
      <w:r>
        <w:t>ary</w:t>
      </w:r>
      <w:proofErr w:type="spellEnd"/>
      <w:r>
        <w:t>[i]);</w:t>
      </w:r>
    </w:p>
    <w:p w14:paraId="13275282" w14:textId="77777777" w:rsidR="003E7E54" w:rsidRDefault="003E7E54" w:rsidP="003E7E54"/>
    <w:p w14:paraId="6694F75A" w14:textId="77777777" w:rsidR="003E7E54" w:rsidRDefault="003E7E54" w:rsidP="003E7E54">
      <w:r>
        <w:t xml:space="preserve">    }</w:t>
      </w:r>
    </w:p>
    <w:p w14:paraId="7BE22563" w14:textId="77777777" w:rsidR="003E7E54" w:rsidRDefault="003E7E54" w:rsidP="003E7E54"/>
    <w:p w14:paraId="2DC1442C" w14:textId="77777777" w:rsidR="003E7E54" w:rsidRDefault="003E7E54" w:rsidP="003E7E54">
      <w:r>
        <w:t xml:space="preserve">    Node *</w:t>
      </w:r>
      <w:proofErr w:type="spellStart"/>
      <w:r>
        <w:t>troot</w:t>
      </w:r>
      <w:proofErr w:type="spellEnd"/>
      <w:r>
        <w:t xml:space="preserve"> = </w:t>
      </w:r>
      <w:proofErr w:type="spellStart"/>
      <w:proofErr w:type="gramStart"/>
      <w:r>
        <w:t>sp.build</w:t>
      </w:r>
      <w:proofErr w:type="spellEnd"/>
      <w:r>
        <w:t>(</w:t>
      </w:r>
      <w:proofErr w:type="gramEnd"/>
      <w:r>
        <w:t>1, n);</w:t>
      </w:r>
    </w:p>
    <w:p w14:paraId="6A61138A" w14:textId="77777777" w:rsidR="003E7E54" w:rsidRDefault="003E7E54" w:rsidP="003E7E54"/>
    <w:p w14:paraId="293780E2" w14:textId="77777777" w:rsidR="003E7E54" w:rsidRDefault="003E7E54" w:rsidP="003E7E54">
      <w:r>
        <w:t xml:space="preserve">    </w:t>
      </w:r>
      <w:proofErr w:type="spellStart"/>
      <w:r>
        <w:t>sp.root</w:t>
      </w:r>
      <w:proofErr w:type="spellEnd"/>
      <w:r>
        <w:t>-&gt;</w:t>
      </w:r>
      <w:proofErr w:type="spellStart"/>
      <w:proofErr w:type="gramStart"/>
      <w:r>
        <w:t>ch</w:t>
      </w:r>
      <w:proofErr w:type="spellEnd"/>
      <w:r>
        <w:t>[</w:t>
      </w:r>
      <w:proofErr w:type="gramEnd"/>
      <w:r>
        <w:t>1]-&gt;</w:t>
      </w:r>
      <w:proofErr w:type="spellStart"/>
      <w:r>
        <w:t>ch</w:t>
      </w:r>
      <w:proofErr w:type="spellEnd"/>
      <w:r>
        <w:t xml:space="preserve">[0] = </w:t>
      </w:r>
      <w:proofErr w:type="spellStart"/>
      <w:r>
        <w:t>troot</w:t>
      </w:r>
      <w:proofErr w:type="spellEnd"/>
      <w:r>
        <w:t>;</w:t>
      </w:r>
    </w:p>
    <w:p w14:paraId="51581938" w14:textId="77777777" w:rsidR="003E7E54" w:rsidRDefault="003E7E54" w:rsidP="003E7E54"/>
    <w:p w14:paraId="3BCC5F3F" w14:textId="77777777" w:rsidR="003E7E54" w:rsidRDefault="003E7E54" w:rsidP="003E7E54">
      <w:r>
        <w:t xml:space="preserve">    </w:t>
      </w:r>
      <w:proofErr w:type="spellStart"/>
      <w:proofErr w:type="gramStart"/>
      <w:r>
        <w:t>troot</w:t>
      </w:r>
      <w:proofErr w:type="spellEnd"/>
      <w:proofErr w:type="gramEnd"/>
      <w:r>
        <w:t xml:space="preserve">-&gt;pre = </w:t>
      </w:r>
      <w:proofErr w:type="spellStart"/>
      <w:r>
        <w:t>sp.root</w:t>
      </w:r>
      <w:proofErr w:type="spellEnd"/>
      <w:r>
        <w:t>-&gt;</w:t>
      </w:r>
      <w:proofErr w:type="spellStart"/>
      <w:r>
        <w:t>ch</w:t>
      </w:r>
      <w:proofErr w:type="spellEnd"/>
      <w:r>
        <w:t>[1];</w:t>
      </w:r>
    </w:p>
    <w:p w14:paraId="2A6ECEED" w14:textId="77777777" w:rsidR="003E7E54" w:rsidRDefault="003E7E54" w:rsidP="003E7E54"/>
    <w:p w14:paraId="7805282B" w14:textId="77777777" w:rsidR="003E7E54" w:rsidRDefault="003E7E54" w:rsidP="003E7E54">
      <w:r>
        <w:t xml:space="preserve">    </w:t>
      </w:r>
      <w:proofErr w:type="spellStart"/>
      <w:proofErr w:type="gramStart"/>
      <w:r>
        <w:t>sp.updata</w:t>
      </w:r>
      <w:proofErr w:type="spellEnd"/>
      <w:r>
        <w:t>(</w:t>
      </w:r>
      <w:proofErr w:type="spellStart"/>
      <w:proofErr w:type="gramEnd"/>
      <w:r>
        <w:t>sp.root</w:t>
      </w:r>
      <w:proofErr w:type="spellEnd"/>
      <w:r>
        <w:t>-&gt;</w:t>
      </w:r>
      <w:proofErr w:type="spellStart"/>
      <w:r>
        <w:t>ch</w:t>
      </w:r>
      <w:proofErr w:type="spellEnd"/>
      <w:r>
        <w:t>[1]);</w:t>
      </w:r>
    </w:p>
    <w:p w14:paraId="78E30429" w14:textId="77777777" w:rsidR="003E7E54" w:rsidRDefault="003E7E54" w:rsidP="003E7E54"/>
    <w:p w14:paraId="3823938E" w14:textId="77777777" w:rsidR="003E7E54" w:rsidRDefault="003E7E54" w:rsidP="003E7E54">
      <w:r>
        <w:t xml:space="preserve">    </w:t>
      </w:r>
      <w:proofErr w:type="spellStart"/>
      <w:proofErr w:type="gramStart"/>
      <w:r>
        <w:t>sp.updata</w:t>
      </w:r>
      <w:proofErr w:type="spellEnd"/>
      <w:r>
        <w:t>(</w:t>
      </w:r>
      <w:proofErr w:type="spellStart"/>
      <w:proofErr w:type="gramEnd"/>
      <w:r>
        <w:t>sp.root</w:t>
      </w:r>
      <w:proofErr w:type="spellEnd"/>
      <w:r>
        <w:t>);</w:t>
      </w:r>
    </w:p>
    <w:p w14:paraId="47E06F66" w14:textId="77777777" w:rsidR="003E7E54" w:rsidRDefault="003E7E54" w:rsidP="003E7E54"/>
    <w:p w14:paraId="081E7A78" w14:textId="77777777" w:rsidR="003E7E54" w:rsidRDefault="003E7E54" w:rsidP="003E7E54">
      <w:r>
        <w:t xml:space="preserve">    </w:t>
      </w:r>
      <w:proofErr w:type="spellStart"/>
      <w:proofErr w:type="gramStart"/>
      <w:r>
        <w:t>sp.splay</w:t>
      </w:r>
      <w:proofErr w:type="spellEnd"/>
      <w:r>
        <w:t>(</w:t>
      </w:r>
      <w:proofErr w:type="spellStart"/>
      <w:proofErr w:type="gramEnd"/>
      <w:r>
        <w:t>sp.root</w:t>
      </w:r>
      <w:proofErr w:type="spellEnd"/>
      <w:r>
        <w:t>-&gt;</w:t>
      </w:r>
      <w:proofErr w:type="spellStart"/>
      <w:r>
        <w:t>ch</w:t>
      </w:r>
      <w:proofErr w:type="spellEnd"/>
      <w:r>
        <w:t xml:space="preserve">[1], </w:t>
      </w:r>
      <w:proofErr w:type="spellStart"/>
      <w:r>
        <w:t>sp.null</w:t>
      </w:r>
      <w:proofErr w:type="spellEnd"/>
      <w:r>
        <w:t>);</w:t>
      </w:r>
    </w:p>
    <w:p w14:paraId="144CFBFA" w14:textId="77777777" w:rsidR="003E7E54" w:rsidRDefault="003E7E54" w:rsidP="003E7E54"/>
    <w:p w14:paraId="686B6A01" w14:textId="77777777" w:rsidR="003E7E54" w:rsidRDefault="003E7E54" w:rsidP="003E7E54">
      <w:r>
        <w:t xml:space="preserve">    </w:t>
      </w:r>
      <w:proofErr w:type="spellStart"/>
      <w:proofErr w:type="gramStart"/>
      <w:r>
        <w:t>scanf</w:t>
      </w:r>
      <w:proofErr w:type="spellEnd"/>
      <w:r>
        <w:t>(</w:t>
      </w:r>
      <w:proofErr w:type="gramEnd"/>
      <w:r>
        <w:t>"%d", &amp;m);</w:t>
      </w:r>
    </w:p>
    <w:p w14:paraId="7BCE8D70" w14:textId="77777777" w:rsidR="003E7E54" w:rsidRDefault="003E7E54" w:rsidP="003E7E54"/>
    <w:p w14:paraId="3E15032A" w14:textId="77777777" w:rsidR="003E7E54" w:rsidRDefault="003E7E54" w:rsidP="003E7E54">
      <w:r>
        <w:t xml:space="preserve">    </w:t>
      </w:r>
      <w:proofErr w:type="gramStart"/>
      <w:r>
        <w:t>for(</w:t>
      </w:r>
      <w:proofErr w:type="spellStart"/>
      <w:proofErr w:type="gramEnd"/>
      <w:r>
        <w:t>int</w:t>
      </w:r>
      <w:proofErr w:type="spellEnd"/>
      <w:r>
        <w:t xml:space="preserve"> i = 1; i &lt;= m; ++i){</w:t>
      </w:r>
    </w:p>
    <w:p w14:paraId="4727374D" w14:textId="77777777" w:rsidR="003E7E54" w:rsidRDefault="003E7E54" w:rsidP="003E7E54"/>
    <w:p w14:paraId="46816508" w14:textId="77777777" w:rsidR="003E7E54" w:rsidRDefault="003E7E54" w:rsidP="003E7E54">
      <w:r>
        <w:t xml:space="preserve">        </w:t>
      </w:r>
      <w:proofErr w:type="spellStart"/>
      <w:proofErr w:type="gramStart"/>
      <w:r>
        <w:t>scanf</w:t>
      </w:r>
      <w:proofErr w:type="spellEnd"/>
      <w:r>
        <w:t>(</w:t>
      </w:r>
      <w:proofErr w:type="gramEnd"/>
      <w:r>
        <w:t>" %c", &amp;c);</w:t>
      </w:r>
    </w:p>
    <w:p w14:paraId="6D0DB87F" w14:textId="77777777" w:rsidR="003E7E54" w:rsidRDefault="003E7E54" w:rsidP="003E7E54"/>
    <w:p w14:paraId="426BE31D" w14:textId="77777777" w:rsidR="003E7E54" w:rsidRDefault="003E7E54" w:rsidP="003E7E54">
      <w:r>
        <w:t xml:space="preserve">        </w:t>
      </w:r>
      <w:proofErr w:type="gramStart"/>
      <w:r>
        <w:t>if(</w:t>
      </w:r>
      <w:proofErr w:type="gramEnd"/>
      <w:r>
        <w:t>c == 'I'){</w:t>
      </w:r>
    </w:p>
    <w:p w14:paraId="3FF4967E" w14:textId="77777777" w:rsidR="003E7E54" w:rsidRDefault="003E7E54" w:rsidP="003E7E54"/>
    <w:p w14:paraId="253E3A24" w14:textId="77777777" w:rsidR="003E7E54" w:rsidRDefault="003E7E54" w:rsidP="003E7E54">
      <w:r>
        <w:t xml:space="preserve">            </w:t>
      </w:r>
      <w:proofErr w:type="spellStart"/>
      <w:proofErr w:type="gramStart"/>
      <w:r>
        <w:t>scanf</w:t>
      </w:r>
      <w:proofErr w:type="spellEnd"/>
      <w:r>
        <w:t>(</w:t>
      </w:r>
      <w:proofErr w:type="gramEnd"/>
      <w:r>
        <w:t>"%d %d", &amp;x, &amp;y);</w:t>
      </w:r>
    </w:p>
    <w:p w14:paraId="5F492CCD" w14:textId="77777777" w:rsidR="003E7E54" w:rsidRDefault="003E7E54" w:rsidP="003E7E54"/>
    <w:p w14:paraId="15489762" w14:textId="77777777" w:rsidR="003E7E54" w:rsidRDefault="003E7E54" w:rsidP="003E7E54">
      <w:r>
        <w:lastRenderedPageBreak/>
        <w:t xml:space="preserve">            </w:t>
      </w:r>
      <w:proofErr w:type="spellStart"/>
      <w:proofErr w:type="gramStart"/>
      <w:r>
        <w:t>sp.insert</w:t>
      </w:r>
      <w:proofErr w:type="spellEnd"/>
      <w:r>
        <w:t>(</w:t>
      </w:r>
      <w:proofErr w:type="gramEnd"/>
      <w:r>
        <w:t>++x, y);</w:t>
      </w:r>
    </w:p>
    <w:p w14:paraId="1CE43517" w14:textId="77777777" w:rsidR="003E7E54" w:rsidRDefault="003E7E54" w:rsidP="003E7E54"/>
    <w:p w14:paraId="79D56674" w14:textId="77777777" w:rsidR="003E7E54" w:rsidRDefault="003E7E54" w:rsidP="003E7E54">
      <w:r>
        <w:t xml:space="preserve">        </w:t>
      </w:r>
      <w:proofErr w:type="gramStart"/>
      <w:r>
        <w:t>}else</w:t>
      </w:r>
      <w:proofErr w:type="gramEnd"/>
      <w:r>
        <w:t xml:space="preserve"> if(c == 'D'){</w:t>
      </w:r>
    </w:p>
    <w:p w14:paraId="0AC86BB3" w14:textId="77777777" w:rsidR="003E7E54" w:rsidRDefault="003E7E54" w:rsidP="003E7E54"/>
    <w:p w14:paraId="45D879BC" w14:textId="77777777" w:rsidR="003E7E54" w:rsidRDefault="003E7E54" w:rsidP="003E7E54">
      <w:r>
        <w:t xml:space="preserve">            </w:t>
      </w:r>
      <w:proofErr w:type="spellStart"/>
      <w:proofErr w:type="gramStart"/>
      <w:r>
        <w:t>scanf</w:t>
      </w:r>
      <w:proofErr w:type="spellEnd"/>
      <w:r>
        <w:t>(</w:t>
      </w:r>
      <w:proofErr w:type="gramEnd"/>
      <w:r>
        <w:t>"%d", &amp;x);</w:t>
      </w:r>
    </w:p>
    <w:p w14:paraId="1CC2F49F" w14:textId="77777777" w:rsidR="003E7E54" w:rsidRDefault="003E7E54" w:rsidP="003E7E54"/>
    <w:p w14:paraId="7E2F2AA2" w14:textId="77777777" w:rsidR="003E7E54" w:rsidRDefault="003E7E54" w:rsidP="003E7E54">
      <w:r>
        <w:t xml:space="preserve">            </w:t>
      </w:r>
      <w:proofErr w:type="spellStart"/>
      <w:proofErr w:type="gramStart"/>
      <w:r>
        <w:t>sp.del</w:t>
      </w:r>
      <w:proofErr w:type="spellEnd"/>
      <w:r>
        <w:t>(</w:t>
      </w:r>
      <w:proofErr w:type="gramEnd"/>
      <w:r>
        <w:t>++x);</w:t>
      </w:r>
    </w:p>
    <w:p w14:paraId="728395DD" w14:textId="77777777" w:rsidR="003E7E54" w:rsidRDefault="003E7E54" w:rsidP="003E7E54"/>
    <w:p w14:paraId="3D1939A5" w14:textId="77777777" w:rsidR="003E7E54" w:rsidRDefault="003E7E54" w:rsidP="003E7E54">
      <w:r>
        <w:t xml:space="preserve">        </w:t>
      </w:r>
      <w:proofErr w:type="gramStart"/>
      <w:r>
        <w:t>}else</w:t>
      </w:r>
      <w:proofErr w:type="gramEnd"/>
      <w:r>
        <w:t xml:space="preserve"> if(c == 'R'){</w:t>
      </w:r>
    </w:p>
    <w:p w14:paraId="0BC53A3F" w14:textId="77777777" w:rsidR="003E7E54" w:rsidRDefault="003E7E54" w:rsidP="003E7E54"/>
    <w:p w14:paraId="28584B6B" w14:textId="77777777" w:rsidR="003E7E54" w:rsidRDefault="003E7E54" w:rsidP="003E7E54">
      <w:r>
        <w:t xml:space="preserve">            </w:t>
      </w:r>
      <w:proofErr w:type="spellStart"/>
      <w:proofErr w:type="gramStart"/>
      <w:r>
        <w:t>scanf</w:t>
      </w:r>
      <w:proofErr w:type="spellEnd"/>
      <w:r>
        <w:t>(</w:t>
      </w:r>
      <w:proofErr w:type="gramEnd"/>
      <w:r>
        <w:t>"%d %d", &amp;x, &amp;y);</w:t>
      </w:r>
    </w:p>
    <w:p w14:paraId="5E521B1D" w14:textId="77777777" w:rsidR="003E7E54" w:rsidRDefault="003E7E54" w:rsidP="003E7E54"/>
    <w:p w14:paraId="0EE7202C" w14:textId="77777777" w:rsidR="003E7E54" w:rsidRDefault="003E7E54" w:rsidP="003E7E54">
      <w:r>
        <w:t xml:space="preserve">            </w:t>
      </w:r>
      <w:proofErr w:type="spellStart"/>
      <w:proofErr w:type="gramStart"/>
      <w:r>
        <w:t>sp.replace</w:t>
      </w:r>
      <w:proofErr w:type="spellEnd"/>
      <w:r>
        <w:t>(</w:t>
      </w:r>
      <w:proofErr w:type="gramEnd"/>
      <w:r>
        <w:t>++x, y);</w:t>
      </w:r>
    </w:p>
    <w:p w14:paraId="53C9FC65" w14:textId="77777777" w:rsidR="003E7E54" w:rsidRDefault="003E7E54" w:rsidP="003E7E54"/>
    <w:p w14:paraId="06E48251" w14:textId="77777777" w:rsidR="003E7E54" w:rsidRDefault="003E7E54" w:rsidP="003E7E54">
      <w:r>
        <w:t xml:space="preserve">        </w:t>
      </w:r>
      <w:proofErr w:type="gramStart"/>
      <w:r>
        <w:t>}else</w:t>
      </w:r>
      <w:proofErr w:type="gramEnd"/>
      <w:r>
        <w:t xml:space="preserve"> if(c == 'Q'){</w:t>
      </w:r>
    </w:p>
    <w:p w14:paraId="076805D1" w14:textId="77777777" w:rsidR="003E7E54" w:rsidRDefault="003E7E54" w:rsidP="003E7E54"/>
    <w:p w14:paraId="3CB3D2BB" w14:textId="77777777" w:rsidR="003E7E54" w:rsidRDefault="003E7E54" w:rsidP="003E7E54">
      <w:r>
        <w:t xml:space="preserve">            </w:t>
      </w:r>
      <w:proofErr w:type="spellStart"/>
      <w:proofErr w:type="gramStart"/>
      <w:r>
        <w:t>scanf</w:t>
      </w:r>
      <w:proofErr w:type="spellEnd"/>
      <w:r>
        <w:t>(</w:t>
      </w:r>
      <w:proofErr w:type="gramEnd"/>
      <w:r>
        <w:t>"%d %d", &amp;x, &amp;y);</w:t>
      </w:r>
    </w:p>
    <w:p w14:paraId="59A8256D" w14:textId="77777777" w:rsidR="003E7E54" w:rsidRDefault="003E7E54" w:rsidP="003E7E54"/>
    <w:p w14:paraId="22B0AA1B" w14:textId="77777777" w:rsidR="003E7E54" w:rsidRDefault="003E7E54" w:rsidP="003E7E54">
      <w:r>
        <w:t xml:space="preserve">            </w:t>
      </w:r>
      <w:proofErr w:type="spellStart"/>
      <w:proofErr w:type="gramStart"/>
      <w:r>
        <w:t>sp.select</w:t>
      </w:r>
      <w:proofErr w:type="spellEnd"/>
      <w:r>
        <w:t>(</w:t>
      </w:r>
      <w:proofErr w:type="gramEnd"/>
      <w:r>
        <w:t xml:space="preserve">++x - 1, </w:t>
      </w:r>
      <w:proofErr w:type="spellStart"/>
      <w:r>
        <w:t>sp.null</w:t>
      </w:r>
      <w:proofErr w:type="spellEnd"/>
      <w:r>
        <w:t>);</w:t>
      </w:r>
    </w:p>
    <w:p w14:paraId="6E7A89AC" w14:textId="77777777" w:rsidR="003E7E54" w:rsidRDefault="003E7E54" w:rsidP="003E7E54"/>
    <w:p w14:paraId="6E0090B4" w14:textId="77777777" w:rsidR="003E7E54" w:rsidRDefault="003E7E54" w:rsidP="003E7E54">
      <w:r>
        <w:t xml:space="preserve">            </w:t>
      </w:r>
      <w:proofErr w:type="spellStart"/>
      <w:proofErr w:type="gramStart"/>
      <w:r>
        <w:t>sp.select</w:t>
      </w:r>
      <w:proofErr w:type="spellEnd"/>
      <w:r>
        <w:t>(</w:t>
      </w:r>
      <w:proofErr w:type="gramEnd"/>
      <w:r>
        <w:t xml:space="preserve">++y + 1, </w:t>
      </w:r>
      <w:proofErr w:type="spellStart"/>
      <w:r>
        <w:t>sp.root</w:t>
      </w:r>
      <w:proofErr w:type="spellEnd"/>
      <w:r>
        <w:t>);</w:t>
      </w:r>
    </w:p>
    <w:p w14:paraId="26BC47F2" w14:textId="77777777" w:rsidR="003E7E54" w:rsidRDefault="003E7E54" w:rsidP="003E7E54"/>
    <w:p w14:paraId="2020E0D0" w14:textId="77777777" w:rsidR="003E7E54" w:rsidRDefault="003E7E54" w:rsidP="003E7E54">
      <w:r>
        <w:t xml:space="preserve">            </w:t>
      </w:r>
      <w:proofErr w:type="spellStart"/>
      <w:proofErr w:type="gramStart"/>
      <w:r>
        <w:t>printf</w:t>
      </w:r>
      <w:proofErr w:type="spellEnd"/>
      <w:r>
        <w:t>(</w:t>
      </w:r>
      <w:proofErr w:type="gramEnd"/>
      <w:r>
        <w:t xml:space="preserve">"%d\n", </w:t>
      </w:r>
      <w:proofErr w:type="spellStart"/>
      <w:r>
        <w:t>sp.root</w:t>
      </w:r>
      <w:proofErr w:type="spellEnd"/>
      <w:r>
        <w:t>-&gt;</w:t>
      </w:r>
      <w:proofErr w:type="spellStart"/>
      <w:r>
        <w:t>ch</w:t>
      </w:r>
      <w:proofErr w:type="spellEnd"/>
      <w:r>
        <w:t>[1]-&gt;</w:t>
      </w:r>
      <w:proofErr w:type="spellStart"/>
      <w:r>
        <w:t>ch</w:t>
      </w:r>
      <w:proofErr w:type="spellEnd"/>
      <w:r>
        <w:t>[0]-&gt;mc);</w:t>
      </w:r>
    </w:p>
    <w:p w14:paraId="285D537F" w14:textId="77777777" w:rsidR="003E7E54" w:rsidRDefault="003E7E54" w:rsidP="003E7E54"/>
    <w:p w14:paraId="1F58F100" w14:textId="77777777" w:rsidR="003E7E54" w:rsidRDefault="003E7E54" w:rsidP="003E7E54">
      <w:r>
        <w:t xml:space="preserve">        }</w:t>
      </w:r>
    </w:p>
    <w:p w14:paraId="322259E1" w14:textId="77777777" w:rsidR="003E7E54" w:rsidRDefault="003E7E54" w:rsidP="003E7E54"/>
    <w:p w14:paraId="6ADECE26" w14:textId="77777777" w:rsidR="003E7E54" w:rsidRDefault="003E7E54" w:rsidP="003E7E54">
      <w:r>
        <w:t xml:space="preserve">    }</w:t>
      </w:r>
    </w:p>
    <w:p w14:paraId="0097779A" w14:textId="77777777" w:rsidR="003E7E54" w:rsidRDefault="003E7E54" w:rsidP="003E7E54"/>
    <w:p w14:paraId="4DD402B8" w14:textId="77777777" w:rsidR="003E7E54" w:rsidRDefault="003E7E54" w:rsidP="003E7E54">
      <w:r>
        <w:t xml:space="preserve">    </w:t>
      </w:r>
      <w:proofErr w:type="gramStart"/>
      <w:r>
        <w:t>return</w:t>
      </w:r>
      <w:proofErr w:type="gramEnd"/>
      <w:r>
        <w:t xml:space="preserve"> 0;</w:t>
      </w:r>
    </w:p>
    <w:p w14:paraId="59793A64" w14:textId="77777777" w:rsidR="003E7E54" w:rsidRDefault="003E7E54" w:rsidP="003E7E54"/>
    <w:p w14:paraId="1AC1E2B3" w14:textId="77777777" w:rsidR="003E7E54" w:rsidRDefault="003E7E54" w:rsidP="003E7E54">
      <w:r>
        <w:t>}</w:t>
      </w:r>
    </w:p>
    <w:p w14:paraId="1B22B4BC" w14:textId="77777777" w:rsidR="008E3EE3" w:rsidRDefault="008E3EE3" w:rsidP="003E7E54">
      <w:bookmarkStart w:id="0" w:name="_GoBack"/>
      <w:bookmarkEnd w:id="0"/>
    </w:p>
    <w:sectPr w:rsidR="008E3E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006"/>
    <w:rsid w:val="00136006"/>
    <w:rsid w:val="001B024E"/>
    <w:rsid w:val="003E7E54"/>
    <w:rsid w:val="008E3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7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1074</Words>
  <Characters>6128</Characters>
  <Application>Microsoft Office Word</Application>
  <DocSecurity>0</DocSecurity>
  <Lines>51</Lines>
  <Paragraphs>14</Paragraphs>
  <ScaleCrop>false</ScaleCrop>
  <Company/>
  <LinksUpToDate>false</LinksUpToDate>
  <CharactersWithSpaces>7188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jipeng</dc:creator>
  <cp:keywords/>
  <dc:description/>
  <cp:lastModifiedBy>jipeng</cp:lastModifiedBy>
  <cp:revision>4</cp:revision>
  <dcterms:created xsi:type="dcterms:W3CDTF">2010-08-13T13:51:00Z</dcterms:created>
  <dcterms:modified xsi:type="dcterms:W3CDTF">2010-08-28T16:31:00Z</dcterms:modified>
</cp:coreProperties>
</file>